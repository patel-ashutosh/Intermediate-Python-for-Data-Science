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9C285" w14:textId="004A4558" w:rsidR="00816216" w:rsidRPr="00DC0792" w:rsidRDefault="00E42424" w:rsidP="00DC0792">
      <w:pPr>
        <w:pStyle w:val="Title"/>
        <w:jc w:val="center"/>
        <w:rPr>
          <w:rFonts w:asciiTheme="minorHAnsi" w:hAnsiTheme="minorHAnsi"/>
          <w:sz w:val="40"/>
          <w:szCs w:val="40"/>
        </w:rPr>
      </w:pPr>
      <w:r w:rsidRPr="00DC0792">
        <w:rPr>
          <w:rFonts w:asciiTheme="minorHAnsi" w:hAnsiTheme="minorHAnsi"/>
          <w:sz w:val="40"/>
          <w:szCs w:val="40"/>
        </w:rPr>
        <w:t>Ashutosh Patel</w:t>
      </w:r>
    </w:p>
    <w:p w14:paraId="2DE9DDD1" w14:textId="245908EB" w:rsidR="00DC0792" w:rsidRPr="00DC0792" w:rsidRDefault="00186437" w:rsidP="00DC0792">
      <w:pPr>
        <w:pStyle w:val="Title"/>
        <w:jc w:val="center"/>
        <w:rPr>
          <w:rFonts w:asciiTheme="minorHAnsi" w:hAnsiTheme="minorHAnsi"/>
          <w:color w:val="auto"/>
          <w:sz w:val="22"/>
        </w:rPr>
      </w:pPr>
      <w:r>
        <w:rPr>
          <w:color w:val="auto"/>
          <w:sz w:val="22"/>
        </w:rPr>
        <w:t>6</w:t>
      </w:r>
      <w:r w:rsidR="00DC0792">
        <w:rPr>
          <w:color w:val="auto"/>
          <w:sz w:val="22"/>
        </w:rPr>
        <w:t xml:space="preserve">, </w:t>
      </w:r>
      <w:proofErr w:type="spellStart"/>
      <w:r w:rsidR="003D58CE">
        <w:rPr>
          <w:color w:val="auto"/>
          <w:sz w:val="22"/>
        </w:rPr>
        <w:t>Doddakannelli-Kaadubeesanahalli</w:t>
      </w:r>
      <w:proofErr w:type="spellEnd"/>
      <w:r w:rsidR="003D58CE">
        <w:rPr>
          <w:color w:val="auto"/>
          <w:sz w:val="22"/>
        </w:rPr>
        <w:t xml:space="preserve"> Rd, Bengaluru 5600035</w:t>
      </w:r>
      <w:r w:rsidR="00DC0792" w:rsidRPr="00DC0792">
        <w:rPr>
          <w:color w:val="auto"/>
          <w:sz w:val="22"/>
        </w:rPr>
        <w:t>| +91 8309576921 | </w:t>
      </w:r>
      <w:hyperlink r:id="rId8" w:history="1">
        <w:r w:rsidR="00DC0792" w:rsidRPr="00DC0792">
          <w:rPr>
            <w:rStyle w:val="Hyperlink"/>
            <w:color w:val="auto"/>
            <w:sz w:val="22"/>
          </w:rPr>
          <w:t>patel.b.ashutosh@gmail.com</w:t>
        </w:r>
      </w:hyperlink>
      <w:r w:rsidR="00DC0792" w:rsidRPr="00DC0792">
        <w:rPr>
          <w:color w:val="auto"/>
          <w:sz w:val="22"/>
        </w:rPr>
        <w:t xml:space="preserve"> |</w:t>
      </w:r>
    </w:p>
    <w:p w14:paraId="0778F34D" w14:textId="29F08DC8" w:rsidR="00DC0792" w:rsidRPr="00DC0792" w:rsidRDefault="00DC0792" w:rsidP="00DC0792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F27DF" wp14:editId="31A5023D">
                <wp:simplePos x="0" y="0"/>
                <wp:positionH relativeFrom="margin">
                  <wp:posOffset>25400</wp:posOffset>
                </wp:positionH>
                <wp:positionV relativeFrom="paragraph">
                  <wp:posOffset>212725</wp:posOffset>
                </wp:positionV>
                <wp:extent cx="6800850" cy="6350"/>
                <wp:effectExtent l="19050" t="38100" r="76200" b="1079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0850" cy="635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A2725A9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pt,16.75pt" to="537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cXTGAIAAIUEAAAOAAAAZHJzL2Uyb0RvYy54bWysVE2P0zAQvSPxHyzfadIuW6qo6R66gguC&#10;arvA2XXsxsJfGrtN++8Z2222WiQkEDlYHs/MmzfP4ywfTkaTo4CgnG3pdFJTIix3nbL7ln57/vhu&#10;QUmIzHZMOytaehaBPqzevlkOvhEz1zvdCSAIYkMz+Jb2MfqmqgLvhWFh4ryw6JQODItowr7qgA2I&#10;bnQ1q+t5NTjoPDguQsDTx+Kkq4wvpeDxq5RBRKJbitxiXiGvu7RWqyVr9sB8r/iFBvsHFoYpi0VH&#10;qEcWGTmA+g3KKA4uOBkn3JnKSam4yD1gN9P6VTfbnnmRe0Fxgh9lCv8Pln85boCorqUzSiwzeEXb&#10;CEzt+0jWzloU0AGZJZ0GHxoMX9sNXKzgN5CaPkkwRGrlv+MIZBmwMXLKKp9HlcUpEo6H80VdL+7x&#10;Mjj65ne4Q7iqoCQ0DyF+Es6QtGmpVjZpwBp2/BxiCb2GpGORbxldyXCHKGDbdwPZ6QM8MezrvsZ6&#10;lHQqgd0tpsXAEZh9qNNHCdN7nN2oKQEXf6jYZ90T7yudtQZyZDhCO834z8JG+56Vw/cZ5oUZRueG&#10;RjLZuuFZJSmLeHkXz1qkUto+CYmXgSIVGfMzEGN1xrmwcXrRK0enNKm0HhML6T8mXuJTaiH1N8lj&#10;Rq7sbByTjbIOsjavqsfTlbIs8ajHTd9pu3PdOY9VduCsZ8ku7zI9pls7p7/8PVa/AAAA//8DAFBL&#10;AwQUAAYACAAAACEAd40Z/N4AAAAIAQAADwAAAGRycy9kb3ducmV2LnhtbEyPwU7DMBBE70j8g7VI&#10;3KhD21AU4lSoohcOCFJUrm68TSzsdRq7bfh7tic47sxo9k25HL0TJxyiDaTgfpKBQGqCsdQq+Nys&#10;7x5BxKTJaBcIFfxghGV1fVXqwoQzfeCpTq3gEoqFVtCl1BdSxqZDr+Mk9Ejs7cPgdeJzaKUZ9JnL&#10;vZPTLHuQXlviD53ucdVh810fvYLN+1bunXl7Wffj4fUwfq2mtrZK3d6Mz08gEo7pLwwXfEaHipl2&#10;4UgmCqdgzkuSgtksB3Gxs0XOyo6VeQ6yKuX/AdUvAAAA//8DAFBLAQItABQABgAIAAAAIQC2gziS&#10;/gAAAOEBAAATAAAAAAAAAAAAAAAAAAAAAABbQ29udGVudF9UeXBlc10ueG1sUEsBAi0AFAAGAAgA&#10;AAAhADj9If/WAAAAlAEAAAsAAAAAAAAAAAAAAAAALwEAAF9yZWxzLy5yZWxzUEsBAi0AFAAGAAgA&#10;AAAhAAXlxdMYAgAAhQQAAA4AAAAAAAAAAAAAAAAALgIAAGRycy9lMm9Eb2MueG1sUEsBAi0AFAAG&#10;AAgAAAAhAHeNGfzeAAAACAEAAA8AAAAAAAAAAAAAAAAAcgQAAGRycy9kb3ducmV2LnhtbFBLBQYA&#10;AAAABAAEAPMAAAB9BQAAAAA=&#10;" strokecolor="#39a5b7 [3204]" strokeweight=".5pt">
                <v:stroke joinstyle="miter"/>
                <v:shadow on="t" color="black" opacity="26214f" origin="-.5,-.5" offset=".74836mm,.74836mm"/>
                <w10:wrap anchorx="margin"/>
              </v:line>
            </w:pict>
          </mc:Fallback>
        </mc:AlternateContent>
      </w:r>
      <w:r w:rsidRPr="00DC0792">
        <w:rPr>
          <w:sz w:val="26"/>
          <w:szCs w:val="26"/>
        </w:rPr>
        <w:t>Data Scientist</w:t>
      </w:r>
    </w:p>
    <w:p w14:paraId="209460FA" w14:textId="60EB1CE1" w:rsidR="0032650C" w:rsidRPr="00DC0792" w:rsidRDefault="00AA7677" w:rsidP="00682150">
      <w:pPr>
        <w:pStyle w:val="Heading1"/>
        <w:jc w:val="center"/>
        <w:rPr>
          <w:rFonts w:asciiTheme="minorHAnsi" w:hAnsiTheme="minorHAnsi"/>
          <w:sz w:val="24"/>
          <w:szCs w:val="24"/>
        </w:rPr>
      </w:pPr>
      <w:r w:rsidRPr="00DC0792">
        <w:rPr>
          <w:rFonts w:asciiTheme="minorHAnsi" w:hAnsiTheme="minorHAnsi"/>
          <w:sz w:val="24"/>
          <w:szCs w:val="24"/>
        </w:rPr>
        <w:t>Professional Summary</w:t>
      </w:r>
    </w:p>
    <w:p w14:paraId="75C90490" w14:textId="74BE58CA" w:rsidR="00953622" w:rsidRPr="00DC0792" w:rsidRDefault="00953622" w:rsidP="00953622">
      <w:pPr>
        <w:pStyle w:val="Heading1"/>
        <w:ind w:left="720"/>
        <w:jc w:val="center"/>
        <w:rPr>
          <w:rFonts w:cs="Arial"/>
          <w:b w:val="0"/>
          <w:color w:val="auto"/>
          <w:sz w:val="22"/>
          <w:szCs w:val="22"/>
          <w:shd w:val="clear" w:color="auto" w:fill="FFFFFF"/>
        </w:rPr>
      </w:pPr>
      <w:r w:rsidRPr="00DC0792">
        <w:rPr>
          <w:rFonts w:cs="Arial"/>
          <w:b w:val="0"/>
          <w:color w:val="auto"/>
          <w:sz w:val="22"/>
          <w:szCs w:val="22"/>
          <w:shd w:val="clear" w:color="auto" w:fill="FFFFFF"/>
        </w:rPr>
        <w:t xml:space="preserve">Providing data-driven, action-oriented solutions </w:t>
      </w:r>
      <w:r w:rsidR="006850B3">
        <w:rPr>
          <w:rFonts w:cs="Arial"/>
          <w:b w:val="0"/>
          <w:color w:val="auto"/>
          <w:sz w:val="22"/>
          <w:szCs w:val="22"/>
          <w:shd w:val="clear" w:color="auto" w:fill="FFFFFF"/>
        </w:rPr>
        <w:t>for</w:t>
      </w:r>
      <w:r w:rsidRPr="00DC0792">
        <w:rPr>
          <w:rFonts w:cs="Arial"/>
          <w:b w:val="0"/>
          <w:color w:val="auto"/>
          <w:sz w:val="22"/>
          <w:szCs w:val="22"/>
          <w:shd w:val="clear" w:color="auto" w:fill="FFFFFF"/>
        </w:rPr>
        <w:t xml:space="preserve"> challenging business problems</w:t>
      </w:r>
      <w:r w:rsidR="00DC0792" w:rsidRPr="00DC0792">
        <w:rPr>
          <w:rFonts w:cs="Arial"/>
          <w:b w:val="0"/>
          <w:color w:val="auto"/>
          <w:sz w:val="22"/>
          <w:szCs w:val="22"/>
          <w:shd w:val="clear" w:color="auto" w:fill="FFFFFF"/>
        </w:rPr>
        <w:t>.</w:t>
      </w:r>
    </w:p>
    <w:p w14:paraId="1BA97C59" w14:textId="7FE55DB2" w:rsidR="00137802" w:rsidRDefault="00A95CB2" w:rsidP="00DC0792">
      <w:pPr>
        <w:pStyle w:val="Heading1"/>
        <w:rPr>
          <w:rFonts w:asciiTheme="minorHAnsi" w:hAnsiTheme="minorHAnsi" w:cs="Calibri"/>
          <w:b w:val="0"/>
          <w:color w:val="auto"/>
          <w:sz w:val="22"/>
          <w:szCs w:val="22"/>
        </w:rPr>
      </w:pPr>
      <w:r w:rsidRPr="00137802">
        <w:rPr>
          <w:rFonts w:asciiTheme="minorHAnsi" w:hAnsiTheme="minorHAnsi" w:cs="Calibri"/>
          <w:b w:val="0"/>
          <w:color w:val="auto"/>
          <w:sz w:val="22"/>
          <w:szCs w:val="22"/>
        </w:rPr>
        <w:t>Microsoft</w:t>
      </w:r>
      <w:r w:rsidR="00A37FE9">
        <w:rPr>
          <w:rFonts w:asciiTheme="minorHAnsi" w:hAnsiTheme="minorHAnsi" w:cs="Calibri"/>
          <w:b w:val="0"/>
          <w:color w:val="auto"/>
          <w:sz w:val="22"/>
          <w:szCs w:val="22"/>
        </w:rPr>
        <w:t xml:space="preserve"> and IBM</w:t>
      </w:r>
      <w:r w:rsidRPr="00137802">
        <w:rPr>
          <w:rFonts w:asciiTheme="minorHAnsi" w:hAnsiTheme="minorHAnsi" w:cs="Calibri"/>
          <w:b w:val="0"/>
          <w:color w:val="auto"/>
          <w:sz w:val="22"/>
          <w:szCs w:val="22"/>
        </w:rPr>
        <w:t xml:space="preserve"> certified Data Scientist with </w:t>
      </w:r>
      <w:r w:rsidR="00B04C1B">
        <w:rPr>
          <w:rFonts w:asciiTheme="minorHAnsi" w:hAnsiTheme="minorHAnsi" w:cs="Calibri"/>
          <w:b w:val="0"/>
          <w:color w:val="auto"/>
          <w:sz w:val="22"/>
          <w:szCs w:val="22"/>
        </w:rPr>
        <w:t>4</w:t>
      </w:r>
      <w:r w:rsidR="00B672A9">
        <w:rPr>
          <w:rFonts w:asciiTheme="minorHAnsi" w:hAnsiTheme="minorHAnsi" w:cs="Calibri"/>
          <w:b w:val="0"/>
          <w:color w:val="auto"/>
          <w:sz w:val="22"/>
          <w:szCs w:val="22"/>
        </w:rPr>
        <w:t>+</w:t>
      </w:r>
      <w:r w:rsidR="00BF71BE">
        <w:rPr>
          <w:rFonts w:asciiTheme="minorHAnsi" w:hAnsiTheme="minorHAnsi" w:cs="Calibri"/>
          <w:b w:val="0"/>
          <w:color w:val="auto"/>
          <w:sz w:val="22"/>
          <w:szCs w:val="22"/>
        </w:rPr>
        <w:t xml:space="preserve"> years</w:t>
      </w:r>
      <w:r w:rsidR="00C37199">
        <w:rPr>
          <w:rFonts w:asciiTheme="minorHAnsi" w:hAnsiTheme="minorHAnsi" w:cs="Calibri"/>
          <w:b w:val="0"/>
          <w:color w:val="auto"/>
          <w:sz w:val="22"/>
          <w:szCs w:val="22"/>
        </w:rPr>
        <w:t xml:space="preserve"> </w:t>
      </w:r>
      <w:r w:rsidRPr="00137802">
        <w:rPr>
          <w:rFonts w:asciiTheme="minorHAnsi" w:hAnsiTheme="minorHAnsi" w:cs="Calibri"/>
          <w:b w:val="0"/>
          <w:color w:val="auto"/>
          <w:sz w:val="22"/>
          <w:szCs w:val="22"/>
        </w:rPr>
        <w:t xml:space="preserve">of experience in </w:t>
      </w:r>
      <w:r w:rsidR="003D58CE">
        <w:rPr>
          <w:rFonts w:asciiTheme="minorHAnsi" w:hAnsiTheme="minorHAnsi" w:cs="Calibri"/>
          <w:b w:val="0"/>
          <w:color w:val="auto"/>
          <w:sz w:val="22"/>
          <w:szCs w:val="22"/>
        </w:rPr>
        <w:t>building</w:t>
      </w:r>
      <w:r w:rsidRPr="00137802">
        <w:rPr>
          <w:rFonts w:asciiTheme="minorHAnsi" w:hAnsiTheme="minorHAnsi" w:cs="Calibri"/>
          <w:b w:val="0"/>
          <w:color w:val="auto"/>
          <w:sz w:val="22"/>
          <w:szCs w:val="22"/>
        </w:rPr>
        <w:t xml:space="preserve"> and deploy</w:t>
      </w:r>
      <w:r w:rsidR="003D58CE">
        <w:rPr>
          <w:rFonts w:asciiTheme="minorHAnsi" w:hAnsiTheme="minorHAnsi" w:cs="Calibri"/>
          <w:b w:val="0"/>
          <w:color w:val="auto"/>
          <w:sz w:val="22"/>
          <w:szCs w:val="22"/>
        </w:rPr>
        <w:t>ing</w:t>
      </w:r>
      <w:r w:rsidRPr="00137802">
        <w:rPr>
          <w:rFonts w:asciiTheme="minorHAnsi" w:hAnsiTheme="minorHAnsi" w:cs="Calibri"/>
          <w:b w:val="0"/>
          <w:color w:val="auto"/>
          <w:sz w:val="22"/>
          <w:szCs w:val="22"/>
        </w:rPr>
        <w:t xml:space="preserve"> </w:t>
      </w:r>
      <w:r w:rsidRPr="00503BC6">
        <w:rPr>
          <w:rFonts w:asciiTheme="minorHAnsi" w:hAnsiTheme="minorHAnsi" w:cs="Calibri"/>
          <w:b w:val="0"/>
          <w:color w:val="auto"/>
          <w:sz w:val="22"/>
          <w:szCs w:val="22"/>
        </w:rPr>
        <w:t xml:space="preserve">intelligent solutions. Highly skilled </w:t>
      </w:r>
      <w:r w:rsidR="00953622">
        <w:rPr>
          <w:rFonts w:asciiTheme="minorHAnsi" w:hAnsiTheme="minorHAnsi" w:cs="Calibri"/>
          <w:b w:val="0"/>
          <w:color w:val="auto"/>
          <w:sz w:val="22"/>
          <w:szCs w:val="22"/>
        </w:rPr>
        <w:t>in Data Analysis, Visualization,</w:t>
      </w:r>
      <w:r w:rsidR="006850B3">
        <w:rPr>
          <w:rFonts w:asciiTheme="minorHAnsi" w:hAnsiTheme="minorHAnsi" w:cs="Calibri"/>
          <w:b w:val="0"/>
          <w:color w:val="auto"/>
          <w:sz w:val="22"/>
          <w:szCs w:val="22"/>
        </w:rPr>
        <w:t xml:space="preserve"> Machine Learning and Statistical </w:t>
      </w:r>
      <w:r w:rsidR="003D58CE">
        <w:rPr>
          <w:rFonts w:asciiTheme="minorHAnsi" w:hAnsiTheme="minorHAnsi" w:cs="Calibri"/>
          <w:b w:val="0"/>
          <w:color w:val="auto"/>
          <w:sz w:val="22"/>
          <w:szCs w:val="22"/>
        </w:rPr>
        <w:t>modelling</w:t>
      </w:r>
      <w:r w:rsidR="00953622">
        <w:rPr>
          <w:rFonts w:asciiTheme="minorHAnsi" w:hAnsiTheme="minorHAnsi" w:cs="Calibri"/>
          <w:b w:val="0"/>
          <w:color w:val="auto"/>
          <w:sz w:val="22"/>
          <w:szCs w:val="22"/>
        </w:rPr>
        <w:t xml:space="preserve">. </w:t>
      </w:r>
      <w:r w:rsidRPr="00503BC6">
        <w:rPr>
          <w:rFonts w:asciiTheme="minorHAnsi" w:hAnsiTheme="minorHAnsi" w:cs="Calibri"/>
          <w:b w:val="0"/>
          <w:color w:val="auto"/>
          <w:sz w:val="22"/>
          <w:szCs w:val="22"/>
        </w:rPr>
        <w:t xml:space="preserve"> </w:t>
      </w:r>
      <w:r w:rsidR="00DC0792">
        <w:rPr>
          <w:rFonts w:asciiTheme="minorHAnsi" w:hAnsiTheme="minorHAnsi" w:cs="Calibri"/>
          <w:b w:val="0"/>
          <w:color w:val="auto"/>
          <w:sz w:val="22"/>
          <w:szCs w:val="22"/>
        </w:rPr>
        <w:t xml:space="preserve">Familiar with </w:t>
      </w:r>
      <w:r w:rsidR="006850B3">
        <w:rPr>
          <w:rFonts w:asciiTheme="minorHAnsi" w:hAnsiTheme="minorHAnsi" w:cs="Calibri"/>
          <w:b w:val="0"/>
          <w:color w:val="auto"/>
          <w:sz w:val="22"/>
          <w:szCs w:val="22"/>
        </w:rPr>
        <w:t xml:space="preserve">Big Data integration with Cloud </w:t>
      </w:r>
      <w:r w:rsidR="003D58CE">
        <w:rPr>
          <w:rFonts w:asciiTheme="minorHAnsi" w:hAnsiTheme="minorHAnsi" w:cs="Calibri"/>
          <w:b w:val="0"/>
          <w:color w:val="auto"/>
          <w:sz w:val="22"/>
          <w:szCs w:val="22"/>
        </w:rPr>
        <w:t>platform to</w:t>
      </w:r>
      <w:r w:rsidR="006850B3">
        <w:rPr>
          <w:rFonts w:asciiTheme="minorHAnsi" w:hAnsiTheme="minorHAnsi" w:cs="Calibri"/>
          <w:b w:val="0"/>
          <w:color w:val="auto"/>
          <w:sz w:val="22"/>
          <w:szCs w:val="22"/>
        </w:rPr>
        <w:t xml:space="preserve"> build and deploy </w:t>
      </w:r>
      <w:r w:rsidR="00C824B1">
        <w:rPr>
          <w:rFonts w:asciiTheme="minorHAnsi" w:hAnsiTheme="minorHAnsi" w:cs="Calibri"/>
          <w:b w:val="0"/>
          <w:color w:val="auto"/>
          <w:sz w:val="22"/>
          <w:szCs w:val="22"/>
        </w:rPr>
        <w:t>predictive models.</w:t>
      </w:r>
    </w:p>
    <w:p w14:paraId="5DAD20EA" w14:textId="54A03109" w:rsidR="00953622" w:rsidRPr="00953622" w:rsidRDefault="00682150" w:rsidP="00953622">
      <w:pPr>
        <w:pStyle w:val="Heading1"/>
        <w:ind w:left="720"/>
        <w:rPr>
          <w:rFonts w:asciiTheme="minorHAnsi" w:hAnsiTheme="minorHAnsi" w:cs="Calibri"/>
          <w:b w:val="0"/>
          <w:color w:val="auto"/>
          <w:sz w:val="22"/>
          <w:szCs w:val="22"/>
        </w:rPr>
      </w:pPr>
      <w:r>
        <w:rPr>
          <w:rFonts w:asciiTheme="minorHAnsi" w:hAnsiTheme="minorHAnsi" w:cs="Calibri"/>
          <w:b w:val="0"/>
          <w:noProof/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3B4AC0" wp14:editId="562EE9DF">
                <wp:simplePos x="0" y="0"/>
                <wp:positionH relativeFrom="margin">
                  <wp:posOffset>12700</wp:posOffset>
                </wp:positionH>
                <wp:positionV relativeFrom="paragraph">
                  <wp:posOffset>67945</wp:posOffset>
                </wp:positionV>
                <wp:extent cx="6813550" cy="6350"/>
                <wp:effectExtent l="19050" t="38100" r="82550" b="1079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3550" cy="635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6555969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pt,5.35pt" to="537.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t6QGQIAAIUEAAAOAAAAZHJzL2Uyb0RvYy54bWysVMGO2yAQvVfqPyDuje2kSSMrzh6yai9V&#10;G2227ZlgiFExoIHEyd93gMQbbaVKreoDYpiZN28eg1cP516TkwCvrGloNSkpEYbbVplDQ789f3y3&#10;pMQHZlqmrRENvQhPH9Zv36wGV4up7axuBRAEMb4eXEO7EFxdFJ53omd+Yp0w6JQWehbQhEPRAhsQ&#10;vdfFtCwXxWChdWC58B5PH7OTrhO+lIKHr1J6EYhuKHILaYW07uNarFesPgBzneJXGuwfWPRMGSw6&#10;Qj2ywMgR1G9QveJgvZVhwm1fWCkVF6kH7KYqX3Wz65gTqRcUx7tRJv//YPmX0xaIahs6o8SwHq9o&#10;F4CpQxfIxhqDAlogs6jT4HyN4Ruzhavl3RZi02cJPZFaue84AkkGbIyck8qXUWVxDoTj4WJZzeZz&#10;vAyOvsUMdwhXZJSI5sCHT8L2JG4aqpWJGrCanT77kENvIfFYpFtGVzTsMQjYde1A9voITwz7mpfL&#10;Eou1KoLNllU2cASmH8r4UcL0AWc3aErAhh8qdEn3yPtGZ6OBnBiO0F4z/jOz0a5j+fB9gnlhhtGp&#10;oZFMsu54FlHKLF7ahYsWsZQ2T0LiZaBIWcb0DMRYnXEuTKiueqXomCaV1mNiJv3HxGt8TM2k/iZ5&#10;zEiVrQljcq+MhaTNq+rhfKMsczzqcdd33O5te0ljlRw460my67uMj+neTukvf4/1LwAAAP//AwBQ&#10;SwMEFAAGAAgAAAAhAIU6TJbdAAAACAEAAA8AAABkcnMvZG93bnJldi54bWxMj81OwzAQhO9IvIO1&#10;SNyo3UgQlMapUEUvHBCkCK5uvE2s+ieN3da8PdsTve3OrGa/qZfZWXbCKZrgJcxnAhj6Lmjjewlf&#10;m/XDM7CYlNfKBo8SfjHCsrm9qVWlw9l/4qlNPaMQHyslYUhprDiP3YBOxVkY0ZO3C5NTidap53pS&#10;Zwp3lhdCPHGnjKcPgxpxNWC3b49Owubjm++sfn9dj/nwdsg/q8K0Rsr7u/yyAJYwp/9juOATOjTE&#10;tA1HryOzEgpqkkgWJbCLLcpHUrY0zUvgTc2vCzR/AAAA//8DAFBLAQItABQABgAIAAAAIQC2gziS&#10;/gAAAOEBAAATAAAAAAAAAAAAAAAAAAAAAABbQ29udGVudF9UeXBlc10ueG1sUEsBAi0AFAAGAAgA&#10;AAAhADj9If/WAAAAlAEAAAsAAAAAAAAAAAAAAAAALwEAAF9yZWxzLy5yZWxzUEsBAi0AFAAGAAgA&#10;AAAhAOzq3pAZAgAAhQQAAA4AAAAAAAAAAAAAAAAALgIAAGRycy9lMm9Eb2MueG1sUEsBAi0AFAAG&#10;AAgAAAAhAIU6TJbdAAAACAEAAA8AAAAAAAAAAAAAAAAAcwQAAGRycy9kb3ducmV2LnhtbFBLBQYA&#10;AAAABAAEAPMAAAB9BQAAAAA=&#10;" strokecolor="#39a5b7 [3204]" strokeweight=".5pt">
                <v:stroke joinstyle="miter"/>
                <v:shadow on="t" color="black" opacity="26214f" origin="-.5,-.5" offset=".74836mm,.74836mm"/>
                <w10:wrap anchorx="margin"/>
              </v:line>
            </w:pict>
          </mc:Fallback>
        </mc:AlternateContent>
      </w:r>
    </w:p>
    <w:p w14:paraId="6F38D20F" w14:textId="06E97EE7" w:rsidR="00682150" w:rsidRDefault="00682150" w:rsidP="00682150">
      <w:pPr>
        <w:pStyle w:val="Heading1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Expertise</w:t>
      </w:r>
    </w:p>
    <w:p w14:paraId="07543FCC" w14:textId="691BBC18" w:rsidR="00AE4070" w:rsidRDefault="00AE4070" w:rsidP="00FA4F4B">
      <w:pPr>
        <w:pStyle w:val="Heading1"/>
        <w:rPr>
          <w:rFonts w:asciiTheme="minorHAnsi" w:hAnsiTheme="minorHAnsi"/>
          <w:b w:val="0"/>
          <w:color w:val="auto"/>
          <w:sz w:val="22"/>
          <w:szCs w:val="22"/>
        </w:rPr>
      </w:pPr>
      <w:r>
        <w:rPr>
          <w:rFonts w:asciiTheme="minorHAnsi" w:hAnsiTheme="minorHAnsi"/>
          <w:b w:val="0"/>
          <w:color w:val="auto"/>
          <w:sz w:val="22"/>
          <w:szCs w:val="22"/>
        </w:rPr>
        <w:t>Statistical Modeling</w:t>
      </w:r>
      <w:r>
        <w:rPr>
          <w:rFonts w:asciiTheme="minorHAnsi" w:hAnsiTheme="minorHAnsi"/>
          <w:b w:val="0"/>
          <w:color w:val="auto"/>
          <w:sz w:val="22"/>
          <w:szCs w:val="22"/>
        </w:rPr>
        <w:t xml:space="preserve">                                                                                                                         </w:t>
      </w:r>
      <w:r>
        <w:rPr>
          <w:rFonts w:asciiTheme="minorHAnsi" w:hAnsiTheme="minorHAnsi"/>
          <w:b w:val="0"/>
          <w:color w:val="auto"/>
          <w:sz w:val="22"/>
          <w:szCs w:val="22"/>
        </w:rPr>
        <w:tab/>
      </w:r>
      <w:r>
        <w:rPr>
          <w:rFonts w:asciiTheme="minorHAnsi" w:hAnsiTheme="minorHAnsi"/>
          <w:b w:val="0"/>
          <w:color w:val="auto"/>
          <w:sz w:val="22"/>
          <w:szCs w:val="22"/>
        </w:rPr>
        <w:tab/>
      </w:r>
      <w:r w:rsidRPr="00B868CB">
        <w:rPr>
          <w:rFonts w:asciiTheme="minorHAnsi" w:hAnsiTheme="minorHAnsi"/>
          <w:b w:val="0"/>
          <w:color w:val="auto"/>
          <w:sz w:val="22"/>
          <w:szCs w:val="22"/>
        </w:rPr>
        <w:t xml:space="preserve">Big Data </w:t>
      </w:r>
    </w:p>
    <w:p w14:paraId="5A9F15E8" w14:textId="77777777" w:rsidR="00AE4070" w:rsidRDefault="00AE4070" w:rsidP="00FA4F4B">
      <w:pPr>
        <w:pStyle w:val="Heading1"/>
        <w:rPr>
          <w:rFonts w:asciiTheme="minorHAnsi" w:hAnsiTheme="minorHAnsi"/>
          <w:b w:val="0"/>
          <w:color w:val="auto"/>
          <w:sz w:val="22"/>
          <w:szCs w:val="22"/>
        </w:rPr>
      </w:pPr>
      <w:r>
        <w:rPr>
          <w:rFonts w:asciiTheme="minorHAnsi" w:hAnsiTheme="minorHAnsi"/>
          <w:b w:val="0"/>
          <w:color w:val="auto"/>
          <w:sz w:val="22"/>
          <w:szCs w:val="22"/>
        </w:rPr>
        <w:t>Experiment Design</w:t>
      </w:r>
      <w:r w:rsidR="00B868CB">
        <w:rPr>
          <w:rFonts w:asciiTheme="minorHAnsi" w:hAnsiTheme="minorHAnsi"/>
          <w:b w:val="0"/>
          <w:color w:val="auto"/>
          <w:sz w:val="22"/>
          <w:szCs w:val="22"/>
        </w:rPr>
        <w:tab/>
      </w:r>
      <w:r w:rsidR="00B868CB">
        <w:rPr>
          <w:rFonts w:asciiTheme="minorHAnsi" w:hAnsiTheme="minorHAnsi"/>
          <w:b w:val="0"/>
          <w:color w:val="auto"/>
          <w:sz w:val="22"/>
          <w:szCs w:val="22"/>
        </w:rPr>
        <w:tab/>
      </w:r>
      <w:r w:rsidR="00B868CB">
        <w:rPr>
          <w:rFonts w:asciiTheme="minorHAnsi" w:hAnsiTheme="minorHAnsi"/>
          <w:b w:val="0"/>
          <w:color w:val="auto"/>
          <w:sz w:val="22"/>
          <w:szCs w:val="22"/>
        </w:rPr>
        <w:tab/>
      </w:r>
      <w:r w:rsidR="00B868CB">
        <w:rPr>
          <w:rFonts w:asciiTheme="minorHAnsi" w:hAnsiTheme="minorHAnsi"/>
          <w:b w:val="0"/>
          <w:color w:val="auto"/>
          <w:sz w:val="22"/>
          <w:szCs w:val="22"/>
        </w:rPr>
        <w:tab/>
      </w:r>
      <w:r w:rsidR="00B868CB">
        <w:rPr>
          <w:rFonts w:asciiTheme="minorHAnsi" w:hAnsiTheme="minorHAnsi"/>
          <w:b w:val="0"/>
          <w:color w:val="auto"/>
          <w:sz w:val="22"/>
          <w:szCs w:val="22"/>
        </w:rPr>
        <w:tab/>
      </w:r>
      <w:r w:rsidR="00B868CB">
        <w:rPr>
          <w:rFonts w:asciiTheme="minorHAnsi" w:hAnsiTheme="minorHAnsi"/>
          <w:b w:val="0"/>
          <w:color w:val="auto"/>
          <w:sz w:val="22"/>
          <w:szCs w:val="22"/>
        </w:rPr>
        <w:tab/>
        <w:t xml:space="preserve">   </w:t>
      </w:r>
      <w:r>
        <w:rPr>
          <w:rFonts w:asciiTheme="minorHAnsi" w:hAnsiTheme="minorHAnsi"/>
          <w:b w:val="0"/>
          <w:color w:val="auto"/>
          <w:sz w:val="22"/>
          <w:szCs w:val="22"/>
        </w:rPr>
        <w:tab/>
      </w:r>
      <w:r>
        <w:rPr>
          <w:rFonts w:asciiTheme="minorHAnsi" w:hAnsiTheme="minorHAnsi"/>
          <w:b w:val="0"/>
          <w:color w:val="auto"/>
          <w:sz w:val="22"/>
          <w:szCs w:val="22"/>
        </w:rPr>
        <w:tab/>
      </w:r>
      <w:r>
        <w:rPr>
          <w:rFonts w:asciiTheme="minorHAnsi" w:hAnsiTheme="minorHAnsi"/>
          <w:b w:val="0"/>
          <w:color w:val="auto"/>
          <w:sz w:val="22"/>
          <w:szCs w:val="22"/>
        </w:rPr>
        <w:tab/>
      </w:r>
      <w:r>
        <w:rPr>
          <w:rFonts w:asciiTheme="minorHAnsi" w:hAnsiTheme="minorHAnsi"/>
          <w:b w:val="0"/>
          <w:color w:val="auto"/>
          <w:sz w:val="22"/>
          <w:szCs w:val="22"/>
        </w:rPr>
        <w:tab/>
        <w:t>Data Visualization</w:t>
      </w:r>
    </w:p>
    <w:p w14:paraId="24F78564" w14:textId="6402CDD3" w:rsidR="00B868CB" w:rsidRPr="00B868CB" w:rsidRDefault="00AE4070" w:rsidP="00FA4F4B">
      <w:pPr>
        <w:pStyle w:val="Heading1"/>
        <w:rPr>
          <w:rFonts w:asciiTheme="minorHAnsi" w:hAnsiTheme="minorHAnsi"/>
          <w:b w:val="0"/>
          <w:color w:val="auto"/>
          <w:sz w:val="22"/>
          <w:szCs w:val="22"/>
        </w:rPr>
      </w:pPr>
      <w:r w:rsidRPr="00B868CB">
        <w:rPr>
          <w:rFonts w:asciiTheme="minorHAnsi" w:hAnsiTheme="minorHAnsi"/>
          <w:b w:val="0"/>
          <w:color w:val="auto"/>
          <w:sz w:val="22"/>
          <w:szCs w:val="22"/>
        </w:rPr>
        <w:t>Machine Learning Algorithms</w:t>
      </w:r>
      <w:r w:rsidR="00B868CB">
        <w:rPr>
          <w:rFonts w:asciiTheme="minorHAnsi" w:hAnsiTheme="minorHAnsi"/>
          <w:b w:val="0"/>
          <w:color w:val="auto"/>
          <w:sz w:val="22"/>
          <w:szCs w:val="22"/>
        </w:rPr>
        <w:tab/>
      </w:r>
      <w:r w:rsidR="00B868CB">
        <w:rPr>
          <w:rFonts w:asciiTheme="minorHAnsi" w:hAnsiTheme="minorHAnsi"/>
          <w:b w:val="0"/>
          <w:color w:val="auto"/>
          <w:sz w:val="22"/>
          <w:szCs w:val="22"/>
        </w:rPr>
        <w:tab/>
      </w:r>
      <w:r w:rsidR="00B868CB">
        <w:rPr>
          <w:rFonts w:asciiTheme="minorHAnsi" w:hAnsiTheme="minorHAnsi"/>
          <w:b w:val="0"/>
          <w:color w:val="auto"/>
          <w:sz w:val="22"/>
          <w:szCs w:val="22"/>
        </w:rPr>
        <w:tab/>
      </w:r>
      <w:r w:rsidR="00B868CB">
        <w:rPr>
          <w:rFonts w:asciiTheme="minorHAnsi" w:hAnsiTheme="minorHAnsi"/>
          <w:b w:val="0"/>
          <w:color w:val="auto"/>
          <w:sz w:val="22"/>
          <w:szCs w:val="22"/>
        </w:rPr>
        <w:tab/>
      </w:r>
      <w:r w:rsidR="00B868CB">
        <w:rPr>
          <w:rFonts w:asciiTheme="minorHAnsi" w:hAnsiTheme="minorHAnsi"/>
          <w:b w:val="0"/>
          <w:color w:val="auto"/>
          <w:sz w:val="22"/>
          <w:szCs w:val="22"/>
        </w:rPr>
        <w:tab/>
      </w:r>
      <w:r w:rsidR="00B868CB">
        <w:rPr>
          <w:rFonts w:asciiTheme="minorHAnsi" w:hAnsiTheme="minorHAnsi"/>
          <w:b w:val="0"/>
          <w:color w:val="auto"/>
          <w:sz w:val="22"/>
          <w:szCs w:val="22"/>
        </w:rPr>
        <w:tab/>
      </w:r>
      <w:r w:rsidR="00B868CB">
        <w:rPr>
          <w:rFonts w:asciiTheme="minorHAnsi" w:hAnsiTheme="minorHAnsi"/>
          <w:b w:val="0"/>
          <w:color w:val="auto"/>
          <w:sz w:val="22"/>
          <w:szCs w:val="22"/>
        </w:rPr>
        <w:tab/>
        <w:t xml:space="preserve">   </w:t>
      </w:r>
      <w:r>
        <w:rPr>
          <w:rFonts w:asciiTheme="minorHAnsi" w:hAnsiTheme="minorHAnsi"/>
          <w:b w:val="0"/>
          <w:color w:val="auto"/>
          <w:sz w:val="22"/>
          <w:szCs w:val="22"/>
        </w:rPr>
        <w:tab/>
      </w:r>
      <w:r>
        <w:rPr>
          <w:rFonts w:asciiTheme="minorHAnsi" w:hAnsiTheme="minorHAnsi"/>
          <w:b w:val="0"/>
          <w:color w:val="auto"/>
          <w:sz w:val="22"/>
          <w:szCs w:val="22"/>
        </w:rPr>
        <w:tab/>
      </w:r>
      <w:r w:rsidR="00B868CB" w:rsidRPr="00B868CB">
        <w:rPr>
          <w:rFonts w:asciiTheme="minorHAnsi" w:hAnsiTheme="minorHAnsi"/>
          <w:b w:val="0"/>
          <w:color w:val="auto"/>
          <w:sz w:val="22"/>
          <w:szCs w:val="22"/>
        </w:rPr>
        <w:t xml:space="preserve">Data Mining </w:t>
      </w:r>
    </w:p>
    <w:p w14:paraId="0DC8B0B7" w14:textId="31AAFCC5" w:rsidR="000C70A9" w:rsidRDefault="00AE4070" w:rsidP="00FA4F4B">
      <w:pPr>
        <w:pStyle w:val="Heading1"/>
        <w:rPr>
          <w:rFonts w:asciiTheme="minorHAnsi" w:hAnsiTheme="minorHAnsi"/>
          <w:b w:val="0"/>
          <w:color w:val="auto"/>
          <w:sz w:val="22"/>
          <w:szCs w:val="22"/>
        </w:rPr>
      </w:pPr>
      <w:r>
        <w:rPr>
          <w:rFonts w:asciiTheme="minorHAnsi" w:hAnsiTheme="minorHAnsi"/>
          <w:b w:val="0"/>
          <w:color w:val="auto"/>
          <w:sz w:val="22"/>
          <w:szCs w:val="22"/>
        </w:rPr>
        <w:t>Neural Network</w:t>
      </w:r>
      <w:r w:rsidR="00B868CB">
        <w:rPr>
          <w:rFonts w:asciiTheme="minorHAnsi" w:hAnsiTheme="minorHAnsi"/>
          <w:b w:val="0"/>
          <w:color w:val="auto"/>
          <w:sz w:val="22"/>
          <w:szCs w:val="22"/>
        </w:rPr>
        <w:tab/>
      </w:r>
      <w:r w:rsidR="00B868CB">
        <w:rPr>
          <w:rFonts w:asciiTheme="minorHAnsi" w:hAnsiTheme="minorHAnsi"/>
          <w:b w:val="0"/>
          <w:color w:val="auto"/>
          <w:sz w:val="22"/>
          <w:szCs w:val="22"/>
        </w:rPr>
        <w:tab/>
      </w:r>
      <w:r w:rsidR="00B868CB">
        <w:rPr>
          <w:rFonts w:asciiTheme="minorHAnsi" w:hAnsiTheme="minorHAnsi"/>
          <w:b w:val="0"/>
          <w:color w:val="auto"/>
          <w:sz w:val="22"/>
          <w:szCs w:val="22"/>
        </w:rPr>
        <w:tab/>
      </w:r>
      <w:r w:rsidR="00B868CB">
        <w:rPr>
          <w:rFonts w:asciiTheme="minorHAnsi" w:hAnsiTheme="minorHAnsi"/>
          <w:b w:val="0"/>
          <w:color w:val="auto"/>
          <w:sz w:val="22"/>
          <w:szCs w:val="22"/>
        </w:rPr>
        <w:tab/>
      </w:r>
      <w:r w:rsidR="00B868CB">
        <w:rPr>
          <w:rFonts w:asciiTheme="minorHAnsi" w:hAnsiTheme="minorHAnsi"/>
          <w:b w:val="0"/>
          <w:color w:val="auto"/>
          <w:sz w:val="22"/>
          <w:szCs w:val="22"/>
        </w:rPr>
        <w:tab/>
      </w:r>
      <w:r w:rsidR="00B868CB">
        <w:rPr>
          <w:rFonts w:asciiTheme="minorHAnsi" w:hAnsiTheme="minorHAnsi"/>
          <w:b w:val="0"/>
          <w:color w:val="auto"/>
          <w:sz w:val="22"/>
          <w:szCs w:val="22"/>
        </w:rPr>
        <w:tab/>
      </w:r>
      <w:r w:rsidR="00B868CB">
        <w:rPr>
          <w:rFonts w:asciiTheme="minorHAnsi" w:hAnsiTheme="minorHAnsi"/>
          <w:b w:val="0"/>
          <w:color w:val="auto"/>
          <w:sz w:val="22"/>
          <w:szCs w:val="22"/>
        </w:rPr>
        <w:tab/>
      </w:r>
      <w:r w:rsidR="00B868CB">
        <w:rPr>
          <w:rFonts w:asciiTheme="minorHAnsi" w:hAnsiTheme="minorHAnsi"/>
          <w:b w:val="0"/>
          <w:color w:val="auto"/>
          <w:sz w:val="22"/>
          <w:szCs w:val="22"/>
        </w:rPr>
        <w:tab/>
        <w:t xml:space="preserve">   </w:t>
      </w:r>
      <w:r>
        <w:rPr>
          <w:rFonts w:asciiTheme="minorHAnsi" w:hAnsiTheme="minorHAnsi"/>
          <w:b w:val="0"/>
          <w:color w:val="auto"/>
          <w:sz w:val="22"/>
          <w:szCs w:val="22"/>
        </w:rPr>
        <w:tab/>
      </w:r>
      <w:r>
        <w:rPr>
          <w:rFonts w:asciiTheme="minorHAnsi" w:hAnsiTheme="minorHAnsi"/>
          <w:b w:val="0"/>
          <w:color w:val="auto"/>
          <w:sz w:val="22"/>
          <w:szCs w:val="22"/>
        </w:rPr>
        <w:tab/>
      </w:r>
      <w:r>
        <w:rPr>
          <w:rFonts w:asciiTheme="minorHAnsi" w:hAnsiTheme="minorHAnsi"/>
          <w:b w:val="0"/>
          <w:color w:val="auto"/>
          <w:sz w:val="22"/>
          <w:szCs w:val="22"/>
        </w:rPr>
        <w:t>Computer Visio</w:t>
      </w:r>
      <w:r w:rsidR="004C6A6E">
        <w:rPr>
          <w:rFonts w:asciiTheme="minorHAnsi" w:hAnsiTheme="minorHAnsi"/>
          <w:b w:val="0"/>
          <w:color w:val="auto"/>
          <w:sz w:val="22"/>
          <w:szCs w:val="22"/>
        </w:rPr>
        <w:t>n</w:t>
      </w:r>
      <w:r w:rsidR="000C70A9">
        <w:rPr>
          <w:rFonts w:asciiTheme="minorHAnsi" w:hAnsiTheme="minorHAnsi"/>
          <w:b w:val="0"/>
          <w:color w:val="auto"/>
          <w:sz w:val="22"/>
          <w:szCs w:val="22"/>
        </w:rPr>
        <w:tab/>
      </w:r>
      <w:r w:rsidR="000C70A9">
        <w:rPr>
          <w:rFonts w:asciiTheme="minorHAnsi" w:hAnsiTheme="minorHAnsi"/>
          <w:b w:val="0"/>
          <w:color w:val="auto"/>
          <w:sz w:val="22"/>
          <w:szCs w:val="22"/>
        </w:rPr>
        <w:tab/>
      </w:r>
      <w:r w:rsidR="000C70A9">
        <w:rPr>
          <w:rFonts w:asciiTheme="minorHAnsi" w:hAnsiTheme="minorHAnsi"/>
          <w:b w:val="0"/>
          <w:color w:val="auto"/>
          <w:sz w:val="22"/>
          <w:szCs w:val="22"/>
        </w:rPr>
        <w:tab/>
      </w:r>
      <w:r w:rsidR="000C70A9">
        <w:rPr>
          <w:rFonts w:asciiTheme="minorHAnsi" w:hAnsiTheme="minorHAnsi"/>
          <w:b w:val="0"/>
          <w:color w:val="auto"/>
          <w:sz w:val="22"/>
          <w:szCs w:val="22"/>
        </w:rPr>
        <w:tab/>
      </w:r>
      <w:r w:rsidR="000C70A9">
        <w:rPr>
          <w:rFonts w:asciiTheme="minorHAnsi" w:hAnsiTheme="minorHAnsi"/>
          <w:b w:val="0"/>
          <w:color w:val="auto"/>
          <w:sz w:val="22"/>
          <w:szCs w:val="22"/>
        </w:rPr>
        <w:tab/>
      </w:r>
      <w:r w:rsidR="000C70A9">
        <w:rPr>
          <w:rFonts w:asciiTheme="minorHAnsi" w:hAnsiTheme="minorHAnsi"/>
          <w:b w:val="0"/>
          <w:color w:val="auto"/>
          <w:sz w:val="22"/>
          <w:szCs w:val="22"/>
        </w:rPr>
        <w:tab/>
      </w:r>
      <w:r w:rsidR="000C70A9">
        <w:rPr>
          <w:rFonts w:asciiTheme="minorHAnsi" w:hAnsiTheme="minorHAnsi"/>
          <w:b w:val="0"/>
          <w:color w:val="auto"/>
          <w:sz w:val="22"/>
          <w:szCs w:val="22"/>
        </w:rPr>
        <w:tab/>
        <w:t xml:space="preserve">   </w:t>
      </w:r>
    </w:p>
    <w:p w14:paraId="182E4BA8" w14:textId="16C07C4F" w:rsidR="00B868CB" w:rsidRDefault="00B868CB" w:rsidP="00FA4F4B">
      <w:pPr>
        <w:pStyle w:val="Heading1"/>
        <w:rPr>
          <w:rFonts w:asciiTheme="minorHAnsi" w:hAnsiTheme="minorHAnsi"/>
          <w:b w:val="0"/>
          <w:color w:val="auto"/>
          <w:sz w:val="22"/>
          <w:szCs w:val="22"/>
        </w:rPr>
      </w:pPr>
      <w:r>
        <w:rPr>
          <w:rFonts w:asciiTheme="minorHAnsi" w:hAnsiTheme="minorHAnsi"/>
          <w:b w:val="0"/>
          <w:noProof/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F65BB9" wp14:editId="4B7DD014">
                <wp:simplePos x="0" y="0"/>
                <wp:positionH relativeFrom="column">
                  <wp:posOffset>-19050</wp:posOffset>
                </wp:positionH>
                <wp:positionV relativeFrom="paragraph">
                  <wp:posOffset>41910</wp:posOffset>
                </wp:positionV>
                <wp:extent cx="6921500" cy="19050"/>
                <wp:effectExtent l="19050" t="38100" r="88900" b="1143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0" cy="1905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B9EFB6A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3.3pt" to="543.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adwGwIAAIYEAAAOAAAAZHJzL2Uyb0RvYy54bWysVE2P0zAQvSPxHyzfaZJCl27UdA9dwQVB&#10;teXj7Dp2Y+Evjd0m/feMnTZbLRISiBwsjz3z5s2bcVYPg9HkJCAoZxtazUpKhOWuVfbQ0G9fP7xZ&#10;UhIisy3TzoqGnkWgD+vXr1a9r8XcdU63AgiC2FD3vqFdjL4uisA7YViYOS8sXkoHhkU04VC0wHpE&#10;N7qYl+Vd0TtoPTguQsDTx/GSrjO+lILHL1IGEYluKHKLeYW87tNarFesPgDzneIXGuwfWBimLCad&#10;oB5ZZOQI6jcoozi44GSccWcKJ6XiIteA1VTli2p2HfMi14LiBD/JFP4fLP982gJRbUMXlFhmsEW7&#10;CEwdukg2zloU0AFZJJ16H2p039gtXKzgt5CKHiQYIrXy33EEsgxYGBmyyudJZTFEwvHw7n5eLUps&#10;Bse76r5c5C4UI0yC8xDiR+EMSZuGamWTCKxmp08hYmp0vbqkY5HbjFfJcMcoYNe1PdnrIzyxVFi5&#10;TNlalcDeLqvRwBmYvy/TRwnTBxzeqCkBF3+o2GXhE/ErnY0GcmI4Q3vN+M+RjfYdGw/fZZhnZuid&#10;WU5ksnXDs0hajurlXTxrkVJp+yQkdgNVGnXM70BM2RnnwsYqdQNFyN4pTCqtp8CR9B8DL/4pdCT1&#10;N8FTRM7sbJyCjbIOsjYvssfhSlmO/kj/pu603bv2nOcqX+Cw5wovDzO9pls7hz//Pta/AAAA//8D&#10;AFBLAwQUAAYACAAAACEAbGbG+N0AAAAHAQAADwAAAGRycy9kb3ducmV2LnhtbEyPwU7DMBBE70j8&#10;g7VI3FqHIoWSZlOhil44IEgRvbrxNomw12nstubvcU/luDOjmbflMlojTjT63jHCwzQDQdw43XOL&#10;8LVZT+YgfFCslXFMCL/kYVnd3pSq0O7Mn3SqQytSCftCIXQhDIWUvunIKj91A3Hy9m60KqRzbKUe&#10;1TmVWyNnWZZLq3pOC50aaNVR81MfLcLm41vujX5/XQ/x8HaI29Wsr3vE+7v4sgARKIZrGC74CR2q&#10;xLRzR9ZeGITJY3olIOQ5iIudzZ+SsEN4zkFWpfzPX/0BAAD//wMAUEsBAi0AFAAGAAgAAAAhALaD&#10;OJL+AAAA4QEAABMAAAAAAAAAAAAAAAAAAAAAAFtDb250ZW50X1R5cGVzXS54bWxQSwECLQAUAAYA&#10;CAAAACEAOP0h/9YAAACUAQAACwAAAAAAAAAAAAAAAAAvAQAAX3JlbHMvLnJlbHNQSwECLQAUAAYA&#10;CAAAACEAHU2ncBsCAACGBAAADgAAAAAAAAAAAAAAAAAuAgAAZHJzL2Uyb0RvYy54bWxQSwECLQAU&#10;AAYACAAAACEAbGbG+N0AAAAHAQAADwAAAAAAAAAAAAAAAAB1BAAAZHJzL2Rvd25yZXYueG1sUEsF&#10;BgAAAAAEAAQA8wAAAH8FAAAAAA==&#10;" strokecolor="#39a5b7 [3204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</w:p>
    <w:p w14:paraId="20A6C4BD" w14:textId="20CE7AA7" w:rsidR="00EC3E59" w:rsidRDefault="00B868CB" w:rsidP="00AE4070">
      <w:pPr>
        <w:pStyle w:val="Heading1"/>
        <w:jc w:val="center"/>
        <w:rPr>
          <w:rStyle w:val="Strong"/>
          <w:rFonts w:cs="Arial"/>
          <w:b/>
          <w:bCs w:val="0"/>
          <w:sz w:val="24"/>
          <w:szCs w:val="24"/>
          <w:shd w:val="clear" w:color="auto" w:fill="FFFFFF"/>
        </w:rPr>
      </w:pPr>
      <w:r w:rsidRPr="00B868CB">
        <w:rPr>
          <w:rStyle w:val="Strong"/>
          <w:rFonts w:cs="Arial"/>
          <w:b/>
          <w:bCs w:val="0"/>
          <w:sz w:val="24"/>
          <w:szCs w:val="24"/>
          <w:shd w:val="clear" w:color="auto" w:fill="FFFFFF"/>
        </w:rPr>
        <w:t>Professional Experience</w:t>
      </w:r>
    </w:p>
    <w:p w14:paraId="2913F770" w14:textId="52536D62" w:rsidR="00B04C1B" w:rsidRDefault="00B04C1B" w:rsidP="00B04C1B">
      <w:pPr>
        <w:pStyle w:val="Heading2"/>
        <w:jc w:val="center"/>
        <w:rPr>
          <w:rFonts w:asciiTheme="minorHAnsi" w:hAnsiTheme="minorHAnsi"/>
          <w:bCs/>
          <w:caps w:val="0"/>
          <w:color w:val="auto"/>
          <w:szCs w:val="24"/>
        </w:rPr>
      </w:pPr>
      <w:r>
        <w:rPr>
          <w:rFonts w:asciiTheme="minorHAnsi" w:hAnsiTheme="minorHAnsi"/>
          <w:bCs/>
          <w:caps w:val="0"/>
          <w:color w:val="auto"/>
          <w:szCs w:val="24"/>
        </w:rPr>
        <w:t>Deloitte US</w:t>
      </w:r>
      <w:r w:rsidRPr="00A5691E">
        <w:rPr>
          <w:rFonts w:asciiTheme="minorHAnsi" w:hAnsiTheme="minorHAnsi"/>
          <w:bCs/>
          <w:caps w:val="0"/>
          <w:color w:val="auto"/>
          <w:szCs w:val="24"/>
        </w:rPr>
        <w:t xml:space="preserve">| </w:t>
      </w:r>
      <w:r w:rsidR="00607C2F">
        <w:rPr>
          <w:rFonts w:asciiTheme="minorHAnsi" w:hAnsiTheme="minorHAnsi"/>
          <w:bCs/>
          <w:caps w:val="0"/>
          <w:color w:val="auto"/>
          <w:szCs w:val="24"/>
        </w:rPr>
        <w:t>4</w:t>
      </w:r>
      <w:r w:rsidRPr="00A5691E">
        <w:rPr>
          <w:rFonts w:asciiTheme="minorHAnsi" w:hAnsiTheme="minorHAnsi"/>
          <w:bCs/>
          <w:caps w:val="0"/>
          <w:color w:val="auto"/>
          <w:szCs w:val="24"/>
          <w:vertAlign w:val="superscript"/>
        </w:rPr>
        <w:t>th</w:t>
      </w:r>
      <w:r w:rsidRPr="00A5691E">
        <w:rPr>
          <w:rFonts w:asciiTheme="minorHAnsi" w:hAnsiTheme="minorHAnsi"/>
          <w:bCs/>
          <w:caps w:val="0"/>
          <w:color w:val="auto"/>
          <w:szCs w:val="24"/>
        </w:rPr>
        <w:t xml:space="preserve"> </w:t>
      </w:r>
      <w:r w:rsidR="00607C2F">
        <w:rPr>
          <w:rFonts w:asciiTheme="minorHAnsi" w:hAnsiTheme="minorHAnsi"/>
          <w:bCs/>
          <w:caps w:val="0"/>
          <w:color w:val="auto"/>
          <w:szCs w:val="24"/>
        </w:rPr>
        <w:t>November</w:t>
      </w:r>
      <w:r w:rsidRPr="00A5691E">
        <w:rPr>
          <w:rFonts w:asciiTheme="minorHAnsi" w:hAnsiTheme="minorHAnsi"/>
          <w:bCs/>
          <w:caps w:val="0"/>
          <w:color w:val="auto"/>
          <w:szCs w:val="24"/>
        </w:rPr>
        <w:t xml:space="preserve"> </w:t>
      </w:r>
      <w:r>
        <w:rPr>
          <w:rFonts w:asciiTheme="minorHAnsi" w:hAnsiTheme="minorHAnsi"/>
          <w:bCs/>
          <w:caps w:val="0"/>
          <w:color w:val="auto"/>
          <w:szCs w:val="24"/>
        </w:rPr>
        <w:t xml:space="preserve">2019 </w:t>
      </w:r>
      <w:r w:rsidRPr="00A5691E">
        <w:rPr>
          <w:rFonts w:asciiTheme="minorHAnsi" w:hAnsiTheme="minorHAnsi"/>
          <w:bCs/>
          <w:caps w:val="0"/>
          <w:color w:val="auto"/>
          <w:szCs w:val="24"/>
        </w:rPr>
        <w:t>– Present</w:t>
      </w:r>
    </w:p>
    <w:p w14:paraId="49D5D9FE" w14:textId="09299A87" w:rsidR="00B04C1B" w:rsidRPr="004C6A6E" w:rsidRDefault="00B04C1B" w:rsidP="00B04C1B">
      <w:pPr>
        <w:pStyle w:val="ListBullet"/>
        <w:numPr>
          <w:ilvl w:val="0"/>
          <w:numId w:val="0"/>
        </w:numPr>
        <w:ind w:firstLine="720"/>
        <w:rPr>
          <w:b/>
          <w:color w:val="auto"/>
        </w:rPr>
      </w:pPr>
      <w:r>
        <w:t xml:space="preserve"> </w:t>
      </w:r>
      <w:r w:rsidR="00AE4070" w:rsidRPr="004C6A6E">
        <w:rPr>
          <w:b/>
        </w:rPr>
        <w:t xml:space="preserve">Deloitte </w:t>
      </w:r>
      <w:r w:rsidRPr="004C6A6E">
        <w:rPr>
          <w:b/>
          <w:color w:val="auto"/>
        </w:rPr>
        <w:t>Cognitive Tax – Semi Supervised Learning</w:t>
      </w:r>
    </w:p>
    <w:p w14:paraId="3BD8FC40" w14:textId="4B12B076" w:rsidR="004C6A6E" w:rsidRDefault="004C6A6E" w:rsidP="004C6A6E">
      <w:pPr>
        <w:pStyle w:val="ListBullet"/>
        <w:numPr>
          <w:ilvl w:val="0"/>
          <w:numId w:val="0"/>
        </w:numPr>
        <w:ind w:left="720"/>
      </w:pPr>
      <w:proofErr w:type="spellStart"/>
      <w:r w:rsidRPr="004C6A6E">
        <w:rPr>
          <w:color w:val="auto"/>
        </w:rPr>
        <w:t>CognitiveTax</w:t>
      </w:r>
      <w:proofErr w:type="spellEnd"/>
      <w:r w:rsidRPr="004C6A6E">
        <w:rPr>
          <w:color w:val="auto"/>
        </w:rPr>
        <w:t xml:space="preserve"> Insight™ (</w:t>
      </w:r>
      <w:proofErr w:type="spellStart"/>
      <w:r w:rsidRPr="004C6A6E">
        <w:rPr>
          <w:color w:val="auto"/>
        </w:rPr>
        <w:t>CogTax</w:t>
      </w:r>
      <w:proofErr w:type="spellEnd"/>
      <w:r w:rsidRPr="004C6A6E">
        <w:rPr>
          <w:color w:val="auto"/>
        </w:rPr>
        <w:t>) provides an increased, improved, and more efficient analysis of</w:t>
      </w:r>
      <w:r w:rsidRPr="004C6A6E">
        <w:rPr>
          <w:color w:val="auto"/>
        </w:rPr>
        <w:t xml:space="preserve"> </w:t>
      </w:r>
      <w:proofErr w:type="gramStart"/>
      <w:r w:rsidRPr="004C6A6E">
        <w:rPr>
          <w:color w:val="auto"/>
        </w:rPr>
        <w:t>clients</w:t>
      </w:r>
      <w:proofErr w:type="gramEnd"/>
      <w:r>
        <w:rPr>
          <w:color w:val="auto"/>
        </w:rPr>
        <w:t xml:space="preserve"> </w:t>
      </w:r>
      <w:r w:rsidRPr="004C6A6E">
        <w:rPr>
          <w:color w:val="auto"/>
        </w:rPr>
        <w:t>indirect tax data set.</w:t>
      </w:r>
      <w:r>
        <w:rPr>
          <w:color w:val="auto"/>
        </w:rPr>
        <w:t xml:space="preserve"> It </w:t>
      </w:r>
      <w:r w:rsidRPr="004C6A6E">
        <w:t>leverages OCR, along with advanced machine learning algorithms and analytics, to effectively analyze a full population of data and documents to assist clients with indirect tax overpayment recovery and reduce the potential for future over or underpayments.</w:t>
      </w:r>
    </w:p>
    <w:p w14:paraId="40AAC390" w14:textId="77777777" w:rsidR="004C6A6E" w:rsidRPr="004C6A6E" w:rsidRDefault="004C6A6E" w:rsidP="004C6A6E">
      <w:pPr>
        <w:pStyle w:val="ListBullet"/>
        <w:numPr>
          <w:ilvl w:val="0"/>
          <w:numId w:val="0"/>
        </w:numPr>
        <w:ind w:left="720"/>
      </w:pPr>
    </w:p>
    <w:p w14:paraId="6E85D8EC" w14:textId="33EEB2DB" w:rsidR="00B04C1B" w:rsidRPr="00B04C1B" w:rsidRDefault="004C6A6E" w:rsidP="00B04C1B">
      <w:pPr>
        <w:pStyle w:val="ListBullet"/>
        <w:numPr>
          <w:ilvl w:val="0"/>
          <w:numId w:val="28"/>
        </w:numPr>
        <w:rPr>
          <w:b/>
          <w:color w:val="auto"/>
        </w:rPr>
      </w:pPr>
      <w:r>
        <w:rPr>
          <w:bCs/>
          <w:color w:val="auto"/>
        </w:rPr>
        <w:t>Build</w:t>
      </w:r>
      <w:r w:rsidR="00B04C1B">
        <w:rPr>
          <w:bCs/>
          <w:color w:val="auto"/>
        </w:rPr>
        <w:t xml:space="preserve"> unsupervised </w:t>
      </w:r>
      <w:r>
        <w:rPr>
          <w:bCs/>
          <w:color w:val="auto"/>
        </w:rPr>
        <w:t xml:space="preserve">model using </w:t>
      </w:r>
      <w:proofErr w:type="spellStart"/>
      <w:r w:rsidR="00B04C1B">
        <w:rPr>
          <w:bCs/>
          <w:color w:val="auto"/>
        </w:rPr>
        <w:t>KMeans</w:t>
      </w:r>
      <w:proofErr w:type="spellEnd"/>
      <w:r w:rsidR="00B04C1B">
        <w:rPr>
          <w:bCs/>
          <w:color w:val="auto"/>
        </w:rPr>
        <w:t xml:space="preserve">, </w:t>
      </w:r>
      <w:proofErr w:type="spellStart"/>
      <w:r w:rsidR="00B04C1B">
        <w:rPr>
          <w:bCs/>
          <w:color w:val="auto"/>
        </w:rPr>
        <w:t>MeanShift</w:t>
      </w:r>
      <w:proofErr w:type="spellEnd"/>
      <w:r w:rsidR="00B04C1B">
        <w:rPr>
          <w:bCs/>
          <w:color w:val="auto"/>
        </w:rPr>
        <w:t xml:space="preserve"> and Birch to identify the potential </w:t>
      </w:r>
      <w:r>
        <w:rPr>
          <w:bCs/>
          <w:color w:val="auto"/>
        </w:rPr>
        <w:t>clusters</w:t>
      </w:r>
      <w:r w:rsidR="00B04C1B">
        <w:rPr>
          <w:bCs/>
          <w:color w:val="auto"/>
        </w:rPr>
        <w:t xml:space="preserve"> between unstructured invoice</w:t>
      </w:r>
      <w:r>
        <w:rPr>
          <w:bCs/>
          <w:color w:val="auto"/>
        </w:rPr>
        <w:t xml:space="preserve"> data</w:t>
      </w:r>
      <w:r w:rsidR="00B04C1B">
        <w:rPr>
          <w:bCs/>
          <w:color w:val="auto"/>
        </w:rPr>
        <w:t>.</w:t>
      </w:r>
    </w:p>
    <w:p w14:paraId="0BEAB309" w14:textId="1C681425" w:rsidR="00B04C1B" w:rsidRPr="00B04C1B" w:rsidRDefault="00B04C1B" w:rsidP="00B04C1B">
      <w:pPr>
        <w:pStyle w:val="ListBullet"/>
        <w:numPr>
          <w:ilvl w:val="0"/>
          <w:numId w:val="28"/>
        </w:numPr>
        <w:rPr>
          <w:b/>
          <w:color w:val="auto"/>
        </w:rPr>
      </w:pPr>
      <w:r>
        <w:rPr>
          <w:bCs/>
          <w:color w:val="auto"/>
        </w:rPr>
        <w:t xml:space="preserve">Automate the process of manual </w:t>
      </w:r>
      <w:r w:rsidR="004C6A6E">
        <w:rPr>
          <w:bCs/>
          <w:color w:val="auto"/>
        </w:rPr>
        <w:t xml:space="preserve">tax </w:t>
      </w:r>
      <w:r>
        <w:rPr>
          <w:bCs/>
          <w:color w:val="auto"/>
        </w:rPr>
        <w:t>labelling for classification task.</w:t>
      </w:r>
    </w:p>
    <w:p w14:paraId="155496DC" w14:textId="1BDEC4AB" w:rsidR="00B04C1B" w:rsidRPr="00B04C1B" w:rsidRDefault="00B04C1B" w:rsidP="00B04C1B">
      <w:pPr>
        <w:pStyle w:val="ListBullet"/>
        <w:numPr>
          <w:ilvl w:val="0"/>
          <w:numId w:val="28"/>
        </w:numPr>
        <w:rPr>
          <w:b/>
          <w:color w:val="auto"/>
        </w:rPr>
      </w:pPr>
      <w:r>
        <w:rPr>
          <w:bCs/>
          <w:color w:val="auto"/>
        </w:rPr>
        <w:t>Implement Multiclass Logistic Regression to identify the taxability status based on transactions</w:t>
      </w:r>
      <w:r w:rsidR="004C6A6E">
        <w:rPr>
          <w:bCs/>
          <w:color w:val="auto"/>
        </w:rPr>
        <w:t xml:space="preserve"> details.</w:t>
      </w:r>
    </w:p>
    <w:p w14:paraId="116D49BB" w14:textId="4073226C" w:rsidR="00B04C1B" w:rsidRPr="004C6A6E" w:rsidRDefault="00B04C1B" w:rsidP="00B04C1B">
      <w:pPr>
        <w:pStyle w:val="ListBullet"/>
        <w:numPr>
          <w:ilvl w:val="0"/>
          <w:numId w:val="28"/>
        </w:numPr>
        <w:rPr>
          <w:b/>
          <w:color w:val="auto"/>
        </w:rPr>
      </w:pPr>
      <w:r>
        <w:rPr>
          <w:bCs/>
          <w:color w:val="auto"/>
        </w:rPr>
        <w:t xml:space="preserve">Identify key drivers/features in classification </w:t>
      </w:r>
      <w:r w:rsidR="008009A1">
        <w:rPr>
          <w:bCs/>
          <w:color w:val="auto"/>
        </w:rPr>
        <w:t>and present to Business Team through appropriate visualization</w:t>
      </w:r>
      <w:r w:rsidR="004C6A6E">
        <w:rPr>
          <w:bCs/>
          <w:color w:val="auto"/>
        </w:rPr>
        <w:t>.</w:t>
      </w:r>
    </w:p>
    <w:p w14:paraId="1BFC5F54" w14:textId="6E9192C8" w:rsidR="004C6A6E" w:rsidRPr="008009A1" w:rsidRDefault="004C6A6E" w:rsidP="00B04C1B">
      <w:pPr>
        <w:pStyle w:val="ListBullet"/>
        <w:numPr>
          <w:ilvl w:val="0"/>
          <w:numId w:val="28"/>
        </w:numPr>
        <w:rPr>
          <w:b/>
          <w:color w:val="auto"/>
        </w:rPr>
      </w:pPr>
      <w:r>
        <w:rPr>
          <w:bCs/>
          <w:color w:val="auto"/>
        </w:rPr>
        <w:t>Implement statistical projection methods to reduce the dimensionality of data.</w:t>
      </w:r>
    </w:p>
    <w:p w14:paraId="0BB96272" w14:textId="48C39363" w:rsidR="00B04C1B" w:rsidRPr="00A0061A" w:rsidRDefault="008009A1" w:rsidP="00A0061A">
      <w:pPr>
        <w:pStyle w:val="ListBullet"/>
        <w:numPr>
          <w:ilvl w:val="0"/>
          <w:numId w:val="28"/>
        </w:numPr>
        <w:rPr>
          <w:b/>
          <w:color w:val="auto"/>
        </w:rPr>
      </w:pPr>
      <w:r>
        <w:rPr>
          <w:bCs/>
          <w:color w:val="auto"/>
        </w:rPr>
        <w:t xml:space="preserve">Code migration from Python to </w:t>
      </w:r>
      <w:proofErr w:type="spellStart"/>
      <w:r>
        <w:rPr>
          <w:bCs/>
          <w:color w:val="auto"/>
        </w:rPr>
        <w:t>PySpark</w:t>
      </w:r>
      <w:proofErr w:type="spellEnd"/>
      <w:r>
        <w:rPr>
          <w:bCs/>
          <w:color w:val="auto"/>
        </w:rPr>
        <w:t>.</w:t>
      </w:r>
    </w:p>
    <w:p w14:paraId="07B70254" w14:textId="4E1160BF" w:rsidR="00EC3E59" w:rsidRPr="00A5691E" w:rsidRDefault="00EC3E59" w:rsidP="00EC3E59">
      <w:pPr>
        <w:pStyle w:val="Heading2"/>
        <w:jc w:val="center"/>
        <w:rPr>
          <w:rFonts w:asciiTheme="minorHAnsi" w:hAnsiTheme="minorHAnsi"/>
          <w:bCs/>
          <w:caps w:val="0"/>
          <w:color w:val="auto"/>
          <w:szCs w:val="24"/>
        </w:rPr>
      </w:pPr>
      <w:r w:rsidRPr="00A5691E">
        <w:rPr>
          <w:rFonts w:asciiTheme="minorHAnsi" w:hAnsiTheme="minorHAnsi"/>
          <w:bCs/>
          <w:caps w:val="0"/>
          <w:color w:val="auto"/>
          <w:szCs w:val="24"/>
        </w:rPr>
        <w:t>UEI Universal Electronics</w:t>
      </w:r>
      <w:r w:rsidR="00F8427F">
        <w:rPr>
          <w:rFonts w:asciiTheme="minorHAnsi" w:hAnsiTheme="minorHAnsi"/>
          <w:bCs/>
          <w:caps w:val="0"/>
          <w:color w:val="auto"/>
          <w:szCs w:val="24"/>
        </w:rPr>
        <w:t xml:space="preserve"> Pvt. Ltd.</w:t>
      </w:r>
      <w:r w:rsidRPr="00A5691E">
        <w:rPr>
          <w:rFonts w:asciiTheme="minorHAnsi" w:hAnsiTheme="minorHAnsi"/>
          <w:bCs/>
          <w:caps w:val="0"/>
          <w:color w:val="auto"/>
          <w:szCs w:val="24"/>
        </w:rPr>
        <w:t>| 12</w:t>
      </w:r>
      <w:r w:rsidRPr="00A5691E">
        <w:rPr>
          <w:rFonts w:asciiTheme="minorHAnsi" w:hAnsiTheme="minorHAnsi"/>
          <w:bCs/>
          <w:caps w:val="0"/>
          <w:color w:val="auto"/>
          <w:szCs w:val="24"/>
          <w:vertAlign w:val="superscript"/>
        </w:rPr>
        <w:t>th</w:t>
      </w:r>
      <w:r w:rsidRPr="00A5691E">
        <w:rPr>
          <w:rFonts w:asciiTheme="minorHAnsi" w:hAnsiTheme="minorHAnsi"/>
          <w:bCs/>
          <w:caps w:val="0"/>
          <w:color w:val="auto"/>
          <w:szCs w:val="24"/>
        </w:rPr>
        <w:t xml:space="preserve"> August </w:t>
      </w:r>
      <w:r w:rsidR="005037EC">
        <w:rPr>
          <w:rFonts w:asciiTheme="minorHAnsi" w:hAnsiTheme="minorHAnsi"/>
          <w:bCs/>
          <w:caps w:val="0"/>
          <w:color w:val="auto"/>
          <w:szCs w:val="24"/>
        </w:rPr>
        <w:t xml:space="preserve">2019 </w:t>
      </w:r>
      <w:r w:rsidRPr="00A5691E">
        <w:rPr>
          <w:rFonts w:asciiTheme="minorHAnsi" w:hAnsiTheme="minorHAnsi"/>
          <w:bCs/>
          <w:caps w:val="0"/>
          <w:color w:val="auto"/>
          <w:szCs w:val="24"/>
        </w:rPr>
        <w:t>– Present</w:t>
      </w:r>
    </w:p>
    <w:p w14:paraId="0EAE1F25" w14:textId="3348EC77" w:rsidR="00EC3E59" w:rsidRDefault="00EC3E59" w:rsidP="00A5691E">
      <w:pPr>
        <w:pStyle w:val="ListBullet"/>
        <w:numPr>
          <w:ilvl w:val="0"/>
          <w:numId w:val="0"/>
        </w:numPr>
        <w:ind w:firstLine="720"/>
        <w:rPr>
          <w:b/>
          <w:color w:val="auto"/>
        </w:rPr>
      </w:pPr>
      <w:r>
        <w:rPr>
          <w:b/>
          <w:color w:val="auto"/>
        </w:rPr>
        <w:t>Predictive Analytics – Smart Home Automation</w:t>
      </w:r>
    </w:p>
    <w:p w14:paraId="0FA45831" w14:textId="40BFB9E5" w:rsidR="00EC3E59" w:rsidRPr="00A5691E" w:rsidRDefault="00EC3E59" w:rsidP="00EC3E59">
      <w:pPr>
        <w:pStyle w:val="ListBullet"/>
        <w:numPr>
          <w:ilvl w:val="0"/>
          <w:numId w:val="28"/>
        </w:numPr>
        <w:rPr>
          <w:bCs/>
          <w:color w:val="auto"/>
        </w:rPr>
      </w:pPr>
      <w:r w:rsidRPr="00A5691E">
        <w:rPr>
          <w:bCs/>
          <w:color w:val="auto"/>
        </w:rPr>
        <w:t>Build a pipeline for data integration from</w:t>
      </w:r>
      <w:r w:rsidR="004C6A6E">
        <w:rPr>
          <w:bCs/>
          <w:color w:val="auto"/>
        </w:rPr>
        <w:t xml:space="preserve"> remote SQL</w:t>
      </w:r>
      <w:r w:rsidRPr="00A5691E">
        <w:rPr>
          <w:bCs/>
          <w:color w:val="auto"/>
        </w:rPr>
        <w:t xml:space="preserve"> source.</w:t>
      </w:r>
    </w:p>
    <w:p w14:paraId="24F9E5BC" w14:textId="77777777" w:rsidR="005B01C0" w:rsidRDefault="00EC3E59" w:rsidP="00EC3E59">
      <w:pPr>
        <w:pStyle w:val="ListBullet"/>
        <w:numPr>
          <w:ilvl w:val="0"/>
          <w:numId w:val="28"/>
        </w:numPr>
        <w:rPr>
          <w:bCs/>
          <w:color w:val="auto"/>
        </w:rPr>
      </w:pPr>
      <w:r w:rsidRPr="00A5691E">
        <w:rPr>
          <w:bCs/>
          <w:color w:val="auto"/>
        </w:rPr>
        <w:t xml:space="preserve">Perform data wrangling, preprocessing </w:t>
      </w:r>
      <w:r w:rsidR="004C6A6E">
        <w:rPr>
          <w:bCs/>
          <w:color w:val="auto"/>
        </w:rPr>
        <w:t>to format it well for modelling</w:t>
      </w:r>
    </w:p>
    <w:p w14:paraId="0BA53048" w14:textId="4AA7C04A" w:rsidR="00EC3E59" w:rsidRPr="00A5691E" w:rsidRDefault="005B01C0" w:rsidP="00EC3E59">
      <w:pPr>
        <w:pStyle w:val="ListBullet"/>
        <w:numPr>
          <w:ilvl w:val="0"/>
          <w:numId w:val="28"/>
        </w:numPr>
        <w:rPr>
          <w:bCs/>
          <w:color w:val="auto"/>
        </w:rPr>
      </w:pPr>
      <w:r>
        <w:rPr>
          <w:bCs/>
          <w:color w:val="auto"/>
        </w:rPr>
        <w:t xml:space="preserve">Perform </w:t>
      </w:r>
      <w:bookmarkStart w:id="0" w:name="_GoBack"/>
      <w:bookmarkEnd w:id="0"/>
      <w:r w:rsidR="00EC3E59" w:rsidRPr="00A5691E">
        <w:rPr>
          <w:bCs/>
          <w:color w:val="auto"/>
        </w:rPr>
        <w:t>hypothesis testing</w:t>
      </w:r>
      <w:r w:rsidR="004C6A6E">
        <w:rPr>
          <w:bCs/>
          <w:color w:val="auto"/>
        </w:rPr>
        <w:t xml:space="preserve"> to understand the pattern in data.</w:t>
      </w:r>
    </w:p>
    <w:p w14:paraId="46149478" w14:textId="224B62A3" w:rsidR="00EC3E59" w:rsidRPr="00A5691E" w:rsidRDefault="00EC3E59" w:rsidP="00EC3E59">
      <w:pPr>
        <w:pStyle w:val="ListBullet"/>
        <w:numPr>
          <w:ilvl w:val="0"/>
          <w:numId w:val="28"/>
        </w:numPr>
        <w:rPr>
          <w:bCs/>
          <w:color w:val="auto"/>
        </w:rPr>
      </w:pPr>
      <w:r w:rsidRPr="00A5691E">
        <w:rPr>
          <w:bCs/>
          <w:color w:val="auto"/>
        </w:rPr>
        <w:t xml:space="preserve">Build a feed forward </w:t>
      </w:r>
      <w:r w:rsidR="004C6A6E">
        <w:rPr>
          <w:bCs/>
          <w:color w:val="auto"/>
        </w:rPr>
        <w:t xml:space="preserve">multilayer </w:t>
      </w:r>
      <w:r w:rsidRPr="00A5691E">
        <w:rPr>
          <w:bCs/>
          <w:color w:val="auto"/>
        </w:rPr>
        <w:t xml:space="preserve">neural net to </w:t>
      </w:r>
      <w:r w:rsidR="00A5691E" w:rsidRPr="00A5691E">
        <w:rPr>
          <w:bCs/>
          <w:color w:val="auto"/>
        </w:rPr>
        <w:t>predict target</w:t>
      </w:r>
      <w:r w:rsidR="004C6A6E">
        <w:rPr>
          <w:bCs/>
          <w:color w:val="auto"/>
        </w:rPr>
        <w:t xml:space="preserve"> class.</w:t>
      </w:r>
    </w:p>
    <w:p w14:paraId="626E1815" w14:textId="7FDB54F4" w:rsidR="00A5691E" w:rsidRPr="00A5691E" w:rsidRDefault="00A5691E" w:rsidP="00EC3E59">
      <w:pPr>
        <w:pStyle w:val="ListBullet"/>
        <w:numPr>
          <w:ilvl w:val="0"/>
          <w:numId w:val="28"/>
        </w:numPr>
        <w:rPr>
          <w:bCs/>
          <w:color w:val="auto"/>
        </w:rPr>
      </w:pPr>
      <w:r w:rsidRPr="00A5691E">
        <w:rPr>
          <w:bCs/>
          <w:color w:val="auto"/>
        </w:rPr>
        <w:t xml:space="preserve">Deploy the model using Azure Container Instance and Azure </w:t>
      </w:r>
      <w:proofErr w:type="spellStart"/>
      <w:r w:rsidRPr="00A5691E">
        <w:rPr>
          <w:bCs/>
          <w:color w:val="auto"/>
        </w:rPr>
        <w:t>Kubernet</w:t>
      </w:r>
      <w:proofErr w:type="spellEnd"/>
      <w:r w:rsidRPr="00A5691E">
        <w:rPr>
          <w:bCs/>
          <w:color w:val="auto"/>
        </w:rPr>
        <w:t xml:space="preserve"> Service.</w:t>
      </w:r>
    </w:p>
    <w:p w14:paraId="0011BE1F" w14:textId="61B8F0B9" w:rsidR="00A5691E" w:rsidRDefault="00A5691E" w:rsidP="00A5691E">
      <w:pPr>
        <w:pStyle w:val="ListBullet"/>
        <w:numPr>
          <w:ilvl w:val="0"/>
          <w:numId w:val="28"/>
        </w:numPr>
        <w:rPr>
          <w:bCs/>
          <w:color w:val="auto"/>
        </w:rPr>
      </w:pPr>
      <w:r w:rsidRPr="00A5691E">
        <w:rPr>
          <w:bCs/>
          <w:color w:val="auto"/>
        </w:rPr>
        <w:t>Learn team play and mentorship.</w:t>
      </w:r>
    </w:p>
    <w:p w14:paraId="0EF7E2F8" w14:textId="56CAFDF0" w:rsidR="004C6A6E" w:rsidRDefault="004C6A6E" w:rsidP="004C6A6E">
      <w:pPr>
        <w:pStyle w:val="ListBullet"/>
        <w:numPr>
          <w:ilvl w:val="0"/>
          <w:numId w:val="0"/>
        </w:numPr>
        <w:ind w:left="216" w:hanging="216"/>
        <w:rPr>
          <w:bCs/>
          <w:color w:val="auto"/>
        </w:rPr>
      </w:pPr>
    </w:p>
    <w:p w14:paraId="447CC2B8" w14:textId="0146E138" w:rsidR="004C6A6E" w:rsidRDefault="004C6A6E" w:rsidP="004C6A6E">
      <w:pPr>
        <w:pStyle w:val="ListBullet"/>
        <w:numPr>
          <w:ilvl w:val="0"/>
          <w:numId w:val="0"/>
        </w:numPr>
        <w:ind w:left="216" w:hanging="216"/>
        <w:rPr>
          <w:bCs/>
          <w:color w:val="auto"/>
        </w:rPr>
      </w:pPr>
    </w:p>
    <w:p w14:paraId="173AC2B1" w14:textId="77777777" w:rsidR="004C6A6E" w:rsidRDefault="004C6A6E" w:rsidP="004C6A6E">
      <w:pPr>
        <w:pStyle w:val="ListBullet"/>
        <w:numPr>
          <w:ilvl w:val="0"/>
          <w:numId w:val="0"/>
        </w:numPr>
        <w:ind w:left="216" w:hanging="216"/>
        <w:rPr>
          <w:bCs/>
          <w:color w:val="auto"/>
        </w:rPr>
      </w:pPr>
    </w:p>
    <w:p w14:paraId="6C868CA9" w14:textId="77777777" w:rsidR="00A5691E" w:rsidRDefault="00A5691E" w:rsidP="00A5691E">
      <w:pPr>
        <w:pStyle w:val="ListBullet"/>
        <w:numPr>
          <w:ilvl w:val="0"/>
          <w:numId w:val="0"/>
        </w:numPr>
        <w:ind w:left="720"/>
        <w:rPr>
          <w:bCs/>
          <w:color w:val="auto"/>
        </w:rPr>
      </w:pPr>
    </w:p>
    <w:p w14:paraId="11DE8790" w14:textId="00CF13E1" w:rsidR="00EB1556" w:rsidRPr="00A5691E" w:rsidRDefault="00FA4F4B" w:rsidP="00A5691E">
      <w:pPr>
        <w:pStyle w:val="ListBullet"/>
        <w:numPr>
          <w:ilvl w:val="0"/>
          <w:numId w:val="0"/>
        </w:numPr>
        <w:ind w:left="720"/>
        <w:jc w:val="center"/>
        <w:rPr>
          <w:b/>
          <w:bCs/>
          <w:color w:val="auto"/>
          <w:sz w:val="24"/>
          <w:szCs w:val="24"/>
        </w:rPr>
      </w:pPr>
      <w:r w:rsidRPr="00A5691E">
        <w:rPr>
          <w:b/>
          <w:bCs/>
          <w:color w:val="auto"/>
          <w:sz w:val="24"/>
          <w:szCs w:val="24"/>
        </w:rPr>
        <w:t xml:space="preserve">Accenture Solutions Pvt. Ltd. | </w:t>
      </w:r>
      <w:r w:rsidR="003D58CE" w:rsidRPr="00A5691E">
        <w:rPr>
          <w:b/>
          <w:bCs/>
          <w:color w:val="auto"/>
          <w:sz w:val="24"/>
          <w:szCs w:val="24"/>
        </w:rPr>
        <w:t>18</w:t>
      </w:r>
      <w:r w:rsidR="003D58CE" w:rsidRPr="00A5691E">
        <w:rPr>
          <w:b/>
          <w:bCs/>
          <w:color w:val="auto"/>
          <w:sz w:val="24"/>
          <w:szCs w:val="24"/>
          <w:vertAlign w:val="superscript"/>
        </w:rPr>
        <w:t>th</w:t>
      </w:r>
      <w:r w:rsidR="003D58CE" w:rsidRPr="00A5691E">
        <w:rPr>
          <w:b/>
          <w:bCs/>
          <w:color w:val="auto"/>
          <w:sz w:val="24"/>
          <w:szCs w:val="24"/>
        </w:rPr>
        <w:t xml:space="preserve"> </w:t>
      </w:r>
      <w:r w:rsidRPr="00A5691E">
        <w:rPr>
          <w:b/>
          <w:bCs/>
          <w:color w:val="auto"/>
          <w:sz w:val="24"/>
          <w:szCs w:val="24"/>
        </w:rPr>
        <w:t xml:space="preserve">May </w:t>
      </w:r>
      <w:r w:rsidR="00EC3E59" w:rsidRPr="00A5691E">
        <w:rPr>
          <w:b/>
          <w:bCs/>
          <w:color w:val="auto"/>
          <w:sz w:val="24"/>
          <w:szCs w:val="24"/>
        </w:rPr>
        <w:t>to 11</w:t>
      </w:r>
      <w:r w:rsidR="00EC3E59" w:rsidRPr="00A5691E">
        <w:rPr>
          <w:b/>
          <w:bCs/>
          <w:color w:val="auto"/>
          <w:sz w:val="24"/>
          <w:szCs w:val="24"/>
          <w:vertAlign w:val="superscript"/>
        </w:rPr>
        <w:t>th</w:t>
      </w:r>
      <w:r w:rsidR="00EC3E59" w:rsidRPr="00A5691E">
        <w:rPr>
          <w:b/>
          <w:bCs/>
          <w:color w:val="auto"/>
          <w:sz w:val="24"/>
          <w:szCs w:val="24"/>
        </w:rPr>
        <w:t xml:space="preserve"> August 2019</w:t>
      </w:r>
    </w:p>
    <w:p w14:paraId="44FD5F1D" w14:textId="5392084E" w:rsidR="00B672A9" w:rsidRPr="002F0ECE" w:rsidRDefault="00B672A9" w:rsidP="00A5691E">
      <w:pPr>
        <w:pStyle w:val="ListBullet"/>
        <w:numPr>
          <w:ilvl w:val="0"/>
          <w:numId w:val="0"/>
        </w:numPr>
        <w:ind w:firstLine="720"/>
        <w:rPr>
          <w:b/>
          <w:color w:val="auto"/>
        </w:rPr>
      </w:pPr>
      <w:r w:rsidRPr="002F0ECE">
        <w:rPr>
          <w:b/>
          <w:color w:val="auto"/>
        </w:rPr>
        <w:t>Computer Vision Application</w:t>
      </w:r>
      <w:r>
        <w:rPr>
          <w:b/>
          <w:color w:val="auto"/>
        </w:rPr>
        <w:t xml:space="preserve"> – Smart Digital Billboards</w:t>
      </w:r>
    </w:p>
    <w:p w14:paraId="4736C70F" w14:textId="0D797568" w:rsidR="00B672A9" w:rsidRDefault="00B672A9" w:rsidP="00B672A9">
      <w:pPr>
        <w:pStyle w:val="ListBullet"/>
        <w:numPr>
          <w:ilvl w:val="0"/>
          <w:numId w:val="24"/>
        </w:numPr>
        <w:rPr>
          <w:color w:val="auto"/>
        </w:rPr>
      </w:pPr>
      <w:r>
        <w:rPr>
          <w:color w:val="auto"/>
        </w:rPr>
        <w:t>Develop a sophisticated and highly efficient convolution neural network based on Resnet50, Inception V3</w:t>
      </w:r>
      <w:r w:rsidR="00C4201B">
        <w:rPr>
          <w:color w:val="auto"/>
        </w:rPr>
        <w:t>, YOLO</w:t>
      </w:r>
      <w:r>
        <w:rPr>
          <w:color w:val="auto"/>
        </w:rPr>
        <w:t xml:space="preserve"> architecture to </w:t>
      </w:r>
      <w:r w:rsidR="00C4201B">
        <w:rPr>
          <w:color w:val="auto"/>
        </w:rPr>
        <w:t>detect</w:t>
      </w:r>
      <w:r>
        <w:rPr>
          <w:color w:val="auto"/>
        </w:rPr>
        <w:t xml:space="preserve"> and </w:t>
      </w:r>
      <w:r w:rsidR="00C4201B">
        <w:rPr>
          <w:color w:val="auto"/>
        </w:rPr>
        <w:t>localize</w:t>
      </w:r>
      <w:r>
        <w:rPr>
          <w:color w:val="auto"/>
        </w:rPr>
        <w:t xml:space="preserve"> objects using Transfer Learning</w:t>
      </w:r>
      <w:r w:rsidR="00C4201B">
        <w:rPr>
          <w:color w:val="auto"/>
        </w:rPr>
        <w:t xml:space="preserve"> technique</w:t>
      </w:r>
      <w:r>
        <w:rPr>
          <w:color w:val="auto"/>
        </w:rPr>
        <w:t>.</w:t>
      </w:r>
    </w:p>
    <w:p w14:paraId="6399B15F" w14:textId="478AA4B2" w:rsidR="00C4201B" w:rsidRDefault="00C4201B" w:rsidP="00B672A9">
      <w:pPr>
        <w:pStyle w:val="ListBullet"/>
        <w:numPr>
          <w:ilvl w:val="0"/>
          <w:numId w:val="24"/>
        </w:numPr>
        <w:rPr>
          <w:color w:val="auto"/>
        </w:rPr>
      </w:pPr>
      <w:r>
        <w:rPr>
          <w:color w:val="auto"/>
        </w:rPr>
        <w:t xml:space="preserve">Build own deep neural network on </w:t>
      </w:r>
      <w:proofErr w:type="spellStart"/>
      <w:r>
        <w:rPr>
          <w:color w:val="auto"/>
        </w:rPr>
        <w:t>Keras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tensorflow</w:t>
      </w:r>
      <w:proofErr w:type="spellEnd"/>
      <w:r>
        <w:rPr>
          <w:color w:val="auto"/>
        </w:rPr>
        <w:t xml:space="preserve"> framework to classify objects.</w:t>
      </w:r>
    </w:p>
    <w:p w14:paraId="7E48AC0D" w14:textId="696A34CD" w:rsidR="00B672A9" w:rsidRDefault="00B672A9" w:rsidP="00C4201B">
      <w:pPr>
        <w:pStyle w:val="ListBullet"/>
        <w:numPr>
          <w:ilvl w:val="0"/>
          <w:numId w:val="24"/>
        </w:numPr>
        <w:rPr>
          <w:color w:val="auto"/>
        </w:rPr>
      </w:pPr>
      <w:r>
        <w:rPr>
          <w:color w:val="auto"/>
        </w:rPr>
        <w:t xml:space="preserve">Pattern extraction </w:t>
      </w:r>
      <w:r w:rsidR="00C4201B">
        <w:rPr>
          <w:color w:val="auto"/>
        </w:rPr>
        <w:t xml:space="preserve">and digit recognition </w:t>
      </w:r>
      <w:r>
        <w:rPr>
          <w:color w:val="auto"/>
        </w:rPr>
        <w:t xml:space="preserve">from image data using Tesseracts OCR. </w:t>
      </w:r>
    </w:p>
    <w:p w14:paraId="3D877B9E" w14:textId="5385FE8C" w:rsidR="00C4201B" w:rsidRDefault="009A7AA3" w:rsidP="00C4201B">
      <w:pPr>
        <w:pStyle w:val="ListBullet"/>
        <w:numPr>
          <w:ilvl w:val="0"/>
          <w:numId w:val="24"/>
        </w:numPr>
        <w:rPr>
          <w:color w:val="auto"/>
        </w:rPr>
      </w:pPr>
      <w:r>
        <w:rPr>
          <w:color w:val="auto"/>
        </w:rPr>
        <w:t>Perform p</w:t>
      </w:r>
      <w:r w:rsidR="00C4201B">
        <w:rPr>
          <w:color w:val="auto"/>
        </w:rPr>
        <w:t xml:space="preserve">rocess optimization </w:t>
      </w:r>
      <w:r>
        <w:rPr>
          <w:color w:val="auto"/>
        </w:rPr>
        <w:t xml:space="preserve">and model </w:t>
      </w:r>
      <w:r w:rsidR="001C6545">
        <w:rPr>
          <w:color w:val="auto"/>
        </w:rPr>
        <w:t>integration</w:t>
      </w:r>
      <w:r>
        <w:rPr>
          <w:color w:val="auto"/>
        </w:rPr>
        <w:t>.</w:t>
      </w:r>
    </w:p>
    <w:p w14:paraId="3CB0ACC1" w14:textId="77777777" w:rsidR="009A7AA3" w:rsidRPr="00C4201B" w:rsidRDefault="009A7AA3" w:rsidP="009A7AA3">
      <w:pPr>
        <w:pStyle w:val="ListBullet"/>
        <w:numPr>
          <w:ilvl w:val="0"/>
          <w:numId w:val="0"/>
        </w:numPr>
        <w:ind w:left="1080"/>
        <w:rPr>
          <w:color w:val="auto"/>
        </w:rPr>
      </w:pPr>
    </w:p>
    <w:p w14:paraId="1940EEA3" w14:textId="315AAA6C" w:rsidR="00EB1556" w:rsidRDefault="00EB1556" w:rsidP="00EB1556">
      <w:pPr>
        <w:pStyle w:val="ListBullet"/>
        <w:numPr>
          <w:ilvl w:val="0"/>
          <w:numId w:val="0"/>
        </w:numPr>
        <w:ind w:left="720"/>
        <w:rPr>
          <w:b/>
          <w:color w:val="auto"/>
        </w:rPr>
      </w:pPr>
      <w:r>
        <w:rPr>
          <w:b/>
          <w:color w:val="auto"/>
        </w:rPr>
        <w:t>Big Data and Data Engineering</w:t>
      </w:r>
    </w:p>
    <w:p w14:paraId="4C927FDF" w14:textId="6BE3EB03" w:rsidR="00EB1556" w:rsidRDefault="00EB1556" w:rsidP="00EB1556">
      <w:pPr>
        <w:pStyle w:val="ListBullet"/>
        <w:numPr>
          <w:ilvl w:val="0"/>
          <w:numId w:val="27"/>
        </w:numPr>
        <w:rPr>
          <w:color w:val="auto"/>
        </w:rPr>
      </w:pPr>
      <w:r w:rsidRPr="00EB1556">
        <w:rPr>
          <w:color w:val="auto"/>
        </w:rPr>
        <w:t>Buil</w:t>
      </w:r>
      <w:r>
        <w:rPr>
          <w:color w:val="auto"/>
        </w:rPr>
        <w:t>d</w:t>
      </w:r>
      <w:r w:rsidRPr="00EB1556">
        <w:rPr>
          <w:color w:val="auto"/>
        </w:rPr>
        <w:t xml:space="preserve"> </w:t>
      </w:r>
      <w:r>
        <w:rPr>
          <w:color w:val="auto"/>
        </w:rPr>
        <w:t>data engineering pipeline using Azure Databricks service in</w:t>
      </w:r>
      <w:r w:rsidR="00C824B1">
        <w:rPr>
          <w:color w:val="auto"/>
        </w:rPr>
        <w:t xml:space="preserve"> Apache</w:t>
      </w:r>
      <w:r>
        <w:rPr>
          <w:color w:val="auto"/>
        </w:rPr>
        <w:t xml:space="preserve"> Spark environment.</w:t>
      </w:r>
    </w:p>
    <w:p w14:paraId="392602C0" w14:textId="257CDC42" w:rsidR="00214AAC" w:rsidRPr="00214AAC" w:rsidRDefault="00214AAC" w:rsidP="00214AAC">
      <w:pPr>
        <w:pStyle w:val="ListBullet"/>
        <w:numPr>
          <w:ilvl w:val="0"/>
          <w:numId w:val="27"/>
        </w:numPr>
        <w:rPr>
          <w:color w:val="auto"/>
        </w:rPr>
      </w:pPr>
      <w:r>
        <w:rPr>
          <w:color w:val="auto"/>
        </w:rPr>
        <w:t>Perform exploratory data analysis, feature engineering, statistical test for data modelling.</w:t>
      </w:r>
    </w:p>
    <w:p w14:paraId="05E86455" w14:textId="708A3069" w:rsidR="00EB1556" w:rsidRDefault="00EB1556" w:rsidP="00EB1556">
      <w:pPr>
        <w:pStyle w:val="ListBullet"/>
        <w:numPr>
          <w:ilvl w:val="0"/>
          <w:numId w:val="27"/>
        </w:numPr>
        <w:rPr>
          <w:color w:val="auto"/>
        </w:rPr>
      </w:pPr>
      <w:r>
        <w:rPr>
          <w:color w:val="auto"/>
        </w:rPr>
        <w:t xml:space="preserve">Code conversion from Python to </w:t>
      </w:r>
      <w:proofErr w:type="spellStart"/>
      <w:r>
        <w:rPr>
          <w:color w:val="auto"/>
        </w:rPr>
        <w:t>PySpark</w:t>
      </w:r>
      <w:proofErr w:type="spellEnd"/>
      <w:r>
        <w:rPr>
          <w:color w:val="auto"/>
        </w:rPr>
        <w:t xml:space="preserve"> environment</w:t>
      </w:r>
      <w:r w:rsidR="00214AAC">
        <w:rPr>
          <w:color w:val="auto"/>
        </w:rPr>
        <w:t>.</w:t>
      </w:r>
    </w:p>
    <w:p w14:paraId="010CEB4A" w14:textId="21BBC8B4" w:rsidR="00EB1556" w:rsidRDefault="00214AAC" w:rsidP="00EB1556">
      <w:pPr>
        <w:pStyle w:val="ListBullet"/>
        <w:numPr>
          <w:ilvl w:val="0"/>
          <w:numId w:val="27"/>
        </w:numPr>
        <w:rPr>
          <w:color w:val="auto"/>
        </w:rPr>
      </w:pPr>
      <w:r>
        <w:rPr>
          <w:color w:val="auto"/>
        </w:rPr>
        <w:t>Build logger to capture logs in the pipeline.</w:t>
      </w:r>
    </w:p>
    <w:p w14:paraId="3C0F698C" w14:textId="79617251" w:rsidR="00C824B1" w:rsidRDefault="00C824B1" w:rsidP="00EB1556">
      <w:pPr>
        <w:pStyle w:val="ListBullet"/>
        <w:numPr>
          <w:ilvl w:val="0"/>
          <w:numId w:val="27"/>
        </w:numPr>
        <w:rPr>
          <w:color w:val="auto"/>
        </w:rPr>
      </w:pPr>
      <w:r>
        <w:rPr>
          <w:color w:val="auto"/>
        </w:rPr>
        <w:t xml:space="preserve">Develop code for optimized performance and harvest the power of parallel computation. </w:t>
      </w:r>
    </w:p>
    <w:p w14:paraId="2725AB46" w14:textId="22003654" w:rsidR="00265F41" w:rsidRPr="00537DD5" w:rsidRDefault="00214AAC" w:rsidP="00537DD5">
      <w:pPr>
        <w:pStyle w:val="ListBullet"/>
        <w:numPr>
          <w:ilvl w:val="0"/>
          <w:numId w:val="27"/>
        </w:numPr>
        <w:rPr>
          <w:color w:val="auto"/>
        </w:rPr>
      </w:pPr>
      <w:r>
        <w:rPr>
          <w:color w:val="auto"/>
        </w:rPr>
        <w:t xml:space="preserve">Process big data (&gt; 10 TB) by integrating Azure Data lake, Data Factory and SQL Warehouse. </w:t>
      </w:r>
    </w:p>
    <w:p w14:paraId="0EBAE312" w14:textId="77777777" w:rsidR="00EB1556" w:rsidRPr="00EB1556" w:rsidRDefault="00EB1556" w:rsidP="00EB1556">
      <w:pPr>
        <w:pStyle w:val="ListBullet"/>
        <w:numPr>
          <w:ilvl w:val="0"/>
          <w:numId w:val="0"/>
        </w:numPr>
        <w:ind w:left="720"/>
        <w:rPr>
          <w:color w:val="auto"/>
        </w:rPr>
      </w:pPr>
    </w:p>
    <w:p w14:paraId="1C75A840" w14:textId="3E1179A3" w:rsidR="00FA4F4B" w:rsidRPr="00503BC6" w:rsidRDefault="00B6505E" w:rsidP="0058290C">
      <w:pPr>
        <w:pStyle w:val="ListBullet"/>
        <w:numPr>
          <w:ilvl w:val="0"/>
          <w:numId w:val="0"/>
        </w:numPr>
        <w:ind w:left="720"/>
        <w:rPr>
          <w:b/>
          <w:color w:val="auto"/>
        </w:rPr>
      </w:pPr>
      <w:r>
        <w:rPr>
          <w:b/>
          <w:color w:val="auto"/>
        </w:rPr>
        <w:t>Supply Chain Analytics and Management</w:t>
      </w:r>
    </w:p>
    <w:p w14:paraId="68C45100" w14:textId="3A11D945" w:rsidR="00FA4F4B" w:rsidRPr="00503BC6" w:rsidRDefault="00B868CB" w:rsidP="007C03A6">
      <w:pPr>
        <w:pStyle w:val="ListBullet"/>
        <w:numPr>
          <w:ilvl w:val="0"/>
          <w:numId w:val="23"/>
        </w:numPr>
        <w:rPr>
          <w:color w:val="auto"/>
        </w:rPr>
      </w:pPr>
      <w:r>
        <w:rPr>
          <w:color w:val="auto"/>
        </w:rPr>
        <w:t xml:space="preserve">Develop intricate algorithms based on deep dive statistical analysis </w:t>
      </w:r>
      <w:r w:rsidR="00C824B1">
        <w:rPr>
          <w:color w:val="auto"/>
        </w:rPr>
        <w:t>using</w:t>
      </w:r>
      <w:r w:rsidR="00FA4F4B" w:rsidRPr="00503BC6">
        <w:rPr>
          <w:color w:val="auto"/>
        </w:rPr>
        <w:t xml:space="preserve"> Azure</w:t>
      </w:r>
      <w:r>
        <w:rPr>
          <w:color w:val="auto"/>
        </w:rPr>
        <w:t xml:space="preserve"> </w:t>
      </w:r>
      <w:r w:rsidR="00C824B1">
        <w:rPr>
          <w:color w:val="auto"/>
        </w:rPr>
        <w:t>ML</w:t>
      </w:r>
      <w:r>
        <w:rPr>
          <w:color w:val="auto"/>
        </w:rPr>
        <w:t xml:space="preserve"> Services </w:t>
      </w:r>
      <w:r w:rsidR="009174D4">
        <w:rPr>
          <w:color w:val="auto"/>
        </w:rPr>
        <w:t xml:space="preserve">to prevent failures in SAP </w:t>
      </w:r>
      <w:r w:rsidR="00FA4F4B" w:rsidRPr="00503BC6">
        <w:rPr>
          <w:color w:val="auto"/>
        </w:rPr>
        <w:t>Hardware Returns</w:t>
      </w:r>
      <w:r w:rsidR="00FA4F4B">
        <w:rPr>
          <w:color w:val="auto"/>
        </w:rPr>
        <w:t xml:space="preserve"> </w:t>
      </w:r>
      <w:r w:rsidR="004D7E40">
        <w:rPr>
          <w:color w:val="auto"/>
        </w:rPr>
        <w:t>Orders</w:t>
      </w:r>
      <w:r w:rsidR="00C824B1">
        <w:rPr>
          <w:color w:val="auto"/>
        </w:rPr>
        <w:t xml:space="preserve"> (HRM)</w:t>
      </w:r>
      <w:r w:rsidR="00FA4F4B" w:rsidRPr="00503BC6">
        <w:rPr>
          <w:color w:val="auto"/>
        </w:rPr>
        <w:t>.</w:t>
      </w:r>
      <w:r w:rsidR="00FA4F4B">
        <w:rPr>
          <w:color w:val="auto"/>
        </w:rPr>
        <w:t xml:space="preserve"> </w:t>
      </w:r>
    </w:p>
    <w:p w14:paraId="4E645E37" w14:textId="56FF5E6B" w:rsidR="00FA4F4B" w:rsidRDefault="009174D4" w:rsidP="007C03A6">
      <w:pPr>
        <w:pStyle w:val="ListBullet"/>
        <w:numPr>
          <w:ilvl w:val="0"/>
          <w:numId w:val="23"/>
        </w:numPr>
        <w:rPr>
          <w:color w:val="auto"/>
        </w:rPr>
      </w:pPr>
      <w:r>
        <w:rPr>
          <w:color w:val="auto"/>
        </w:rPr>
        <w:t>Build t</w:t>
      </w:r>
      <w:r w:rsidR="00FA4F4B" w:rsidRPr="00503BC6">
        <w:rPr>
          <w:color w:val="auto"/>
        </w:rPr>
        <w:t>ime series and linear modelling to forecast SAP HRM.</w:t>
      </w:r>
    </w:p>
    <w:p w14:paraId="1DD618D2" w14:textId="4171B1B2" w:rsidR="004D7E40" w:rsidRPr="004D7E40" w:rsidRDefault="004D7E40" w:rsidP="004D7E40">
      <w:pPr>
        <w:pStyle w:val="ListBullet"/>
        <w:numPr>
          <w:ilvl w:val="0"/>
          <w:numId w:val="23"/>
        </w:numPr>
        <w:rPr>
          <w:color w:val="auto"/>
        </w:rPr>
      </w:pPr>
      <w:r w:rsidRPr="009174D4">
        <w:rPr>
          <w:color w:val="auto"/>
        </w:rPr>
        <w:t>Analyze and process complex data sets using advanced querying, visualization and analytics tools</w:t>
      </w:r>
      <w:r>
        <w:rPr>
          <w:color w:val="auto"/>
        </w:rPr>
        <w:t>.</w:t>
      </w:r>
    </w:p>
    <w:p w14:paraId="3CCB2247" w14:textId="48AE4B26" w:rsidR="0058290C" w:rsidRDefault="0058290C" w:rsidP="007C03A6">
      <w:pPr>
        <w:pStyle w:val="ListBullet"/>
        <w:numPr>
          <w:ilvl w:val="0"/>
          <w:numId w:val="23"/>
        </w:numPr>
        <w:rPr>
          <w:color w:val="auto"/>
        </w:rPr>
      </w:pPr>
      <w:r>
        <w:rPr>
          <w:color w:val="auto"/>
        </w:rPr>
        <w:t>Automate and optimiz</w:t>
      </w:r>
      <w:r w:rsidR="001073D2">
        <w:rPr>
          <w:color w:val="auto"/>
        </w:rPr>
        <w:t>e</w:t>
      </w:r>
      <w:r>
        <w:rPr>
          <w:color w:val="auto"/>
        </w:rPr>
        <w:t xml:space="preserve"> the supply chain management.</w:t>
      </w:r>
    </w:p>
    <w:p w14:paraId="428632E1" w14:textId="092B1D35" w:rsidR="00B672A9" w:rsidRPr="00A0061A" w:rsidRDefault="001073D2" w:rsidP="00A0061A">
      <w:pPr>
        <w:pStyle w:val="ListBullet"/>
        <w:numPr>
          <w:ilvl w:val="0"/>
          <w:numId w:val="23"/>
        </w:numPr>
        <w:rPr>
          <w:color w:val="auto"/>
        </w:rPr>
      </w:pPr>
      <w:r>
        <w:rPr>
          <w:color w:val="auto"/>
        </w:rPr>
        <w:t>Identif</w:t>
      </w:r>
      <w:r w:rsidR="0003621F">
        <w:rPr>
          <w:color w:val="auto"/>
        </w:rPr>
        <w:t>y</w:t>
      </w:r>
      <w:r w:rsidR="00BD3FC7">
        <w:rPr>
          <w:color w:val="auto"/>
        </w:rPr>
        <w:t xml:space="preserve">, </w:t>
      </w:r>
      <w:r w:rsidR="009174D4" w:rsidRPr="009174D4">
        <w:rPr>
          <w:color w:val="auto"/>
        </w:rPr>
        <w:t xml:space="preserve">and recommended improvement strategies for KPIs across </w:t>
      </w:r>
      <w:r w:rsidR="004D7E40">
        <w:rPr>
          <w:color w:val="auto"/>
        </w:rPr>
        <w:t>different</w:t>
      </w:r>
      <w:r w:rsidR="009174D4" w:rsidRPr="009174D4">
        <w:rPr>
          <w:color w:val="auto"/>
        </w:rPr>
        <w:t xml:space="preserve"> business areas</w:t>
      </w:r>
      <w:r w:rsidR="00D7225A">
        <w:rPr>
          <w:color w:val="auto"/>
        </w:rPr>
        <w:t>.</w:t>
      </w:r>
    </w:p>
    <w:p w14:paraId="7DC1F1BD" w14:textId="77777777" w:rsidR="00B672A9" w:rsidRPr="00B672A9" w:rsidRDefault="00B672A9" w:rsidP="00B672A9">
      <w:pPr>
        <w:pStyle w:val="ListBullet"/>
        <w:numPr>
          <w:ilvl w:val="0"/>
          <w:numId w:val="0"/>
        </w:numPr>
        <w:ind w:left="1080"/>
        <w:rPr>
          <w:color w:val="auto"/>
        </w:rPr>
      </w:pPr>
    </w:p>
    <w:p w14:paraId="1C7057B7" w14:textId="49DC09D7" w:rsidR="007C03A6" w:rsidRDefault="007C03A6" w:rsidP="007C03A6">
      <w:pPr>
        <w:pStyle w:val="ListBullet"/>
        <w:numPr>
          <w:ilvl w:val="0"/>
          <w:numId w:val="0"/>
        </w:numPr>
        <w:ind w:left="720"/>
        <w:rPr>
          <w:b/>
          <w:color w:val="auto"/>
        </w:rPr>
      </w:pPr>
      <w:r>
        <w:rPr>
          <w:b/>
          <w:color w:val="auto"/>
        </w:rPr>
        <w:t xml:space="preserve">Teaching Appointments </w:t>
      </w:r>
    </w:p>
    <w:p w14:paraId="19724F01" w14:textId="60E035D0" w:rsidR="007C03A6" w:rsidRDefault="007C03A6" w:rsidP="003F3F6B">
      <w:pPr>
        <w:pStyle w:val="ListBullet"/>
        <w:numPr>
          <w:ilvl w:val="0"/>
          <w:numId w:val="25"/>
        </w:numPr>
        <w:rPr>
          <w:rFonts w:eastAsiaTheme="minorHAnsi"/>
          <w:color w:val="auto"/>
          <w:lang w:val="en-IN"/>
        </w:rPr>
      </w:pPr>
      <w:r w:rsidRPr="008A0F44">
        <w:rPr>
          <w:rFonts w:eastAsiaTheme="minorHAnsi"/>
          <w:color w:val="auto"/>
          <w:lang w:val="en-IN"/>
        </w:rPr>
        <w:t xml:space="preserve">Deliver Classroom Trainings on Data Science </w:t>
      </w:r>
      <w:r>
        <w:rPr>
          <w:rFonts w:eastAsiaTheme="minorHAnsi"/>
          <w:color w:val="auto"/>
          <w:lang w:val="en-IN"/>
        </w:rPr>
        <w:t>Tool-kit.</w:t>
      </w:r>
    </w:p>
    <w:p w14:paraId="147D5444" w14:textId="07BA4168" w:rsidR="009A7AA3" w:rsidRDefault="009A7AA3" w:rsidP="003F3F6B">
      <w:pPr>
        <w:pStyle w:val="ListBullet"/>
        <w:numPr>
          <w:ilvl w:val="0"/>
          <w:numId w:val="25"/>
        </w:numPr>
        <w:rPr>
          <w:rFonts w:eastAsiaTheme="minorHAnsi"/>
          <w:color w:val="auto"/>
          <w:lang w:val="en-IN"/>
        </w:rPr>
      </w:pPr>
      <w:r>
        <w:rPr>
          <w:rFonts w:eastAsiaTheme="minorHAnsi"/>
          <w:color w:val="auto"/>
          <w:lang w:val="en-IN"/>
        </w:rPr>
        <w:t>Deliver Green Field Trainings to entry level new joiners.</w:t>
      </w:r>
    </w:p>
    <w:p w14:paraId="4ED7A6CC" w14:textId="6ABFEB64" w:rsidR="00AA1E84" w:rsidRDefault="00AA1E84" w:rsidP="003F3F6B">
      <w:pPr>
        <w:pStyle w:val="ListBullet"/>
        <w:numPr>
          <w:ilvl w:val="0"/>
          <w:numId w:val="25"/>
        </w:numPr>
        <w:rPr>
          <w:rFonts w:eastAsiaTheme="minorHAnsi"/>
          <w:color w:val="auto"/>
          <w:lang w:val="en-IN"/>
        </w:rPr>
      </w:pPr>
      <w:r>
        <w:rPr>
          <w:rFonts w:eastAsiaTheme="minorHAnsi"/>
          <w:color w:val="auto"/>
          <w:lang w:val="en-IN"/>
        </w:rPr>
        <w:t>Develop wiki documents</w:t>
      </w:r>
      <w:r w:rsidR="001073D2">
        <w:rPr>
          <w:rFonts w:eastAsiaTheme="minorHAnsi"/>
          <w:color w:val="auto"/>
          <w:lang w:val="en-IN"/>
        </w:rPr>
        <w:t>.</w:t>
      </w:r>
    </w:p>
    <w:p w14:paraId="1B9F9D7C" w14:textId="02A06431" w:rsidR="007C03A6" w:rsidRDefault="007C03A6" w:rsidP="003F3F6B">
      <w:pPr>
        <w:pStyle w:val="ListBullet"/>
        <w:numPr>
          <w:ilvl w:val="0"/>
          <w:numId w:val="25"/>
        </w:numPr>
        <w:rPr>
          <w:rFonts w:eastAsiaTheme="minorHAnsi"/>
          <w:color w:val="auto"/>
          <w:lang w:val="en-IN"/>
        </w:rPr>
      </w:pPr>
      <w:r>
        <w:rPr>
          <w:rFonts w:eastAsiaTheme="minorHAnsi"/>
          <w:color w:val="auto"/>
          <w:lang w:val="en-IN"/>
        </w:rPr>
        <w:t>Work as an integral part of Learning and Management Team.</w:t>
      </w:r>
    </w:p>
    <w:p w14:paraId="18666976" w14:textId="3C7511DC" w:rsidR="003F3F6B" w:rsidRPr="0058290C" w:rsidRDefault="003F3F6B" w:rsidP="003F3F6B">
      <w:pPr>
        <w:pStyle w:val="ListBullet"/>
        <w:numPr>
          <w:ilvl w:val="0"/>
          <w:numId w:val="25"/>
        </w:numPr>
        <w:rPr>
          <w:b/>
          <w:color w:val="auto"/>
        </w:rPr>
      </w:pPr>
      <w:r>
        <w:rPr>
          <w:rFonts w:eastAsiaTheme="minorHAnsi"/>
          <w:color w:val="auto"/>
          <w:lang w:val="en-IN"/>
        </w:rPr>
        <w:t>Research and Case Studies on Business/Industrial problems and provide data driven solutions.</w:t>
      </w:r>
    </w:p>
    <w:p w14:paraId="67A8294D" w14:textId="6BAAD646" w:rsidR="0058290C" w:rsidRPr="00A0061A" w:rsidRDefault="0058290C" w:rsidP="003F3F6B">
      <w:pPr>
        <w:pStyle w:val="ListBullet"/>
        <w:numPr>
          <w:ilvl w:val="0"/>
          <w:numId w:val="25"/>
        </w:numPr>
        <w:rPr>
          <w:b/>
          <w:color w:val="auto"/>
        </w:rPr>
      </w:pPr>
      <w:r>
        <w:rPr>
          <w:rFonts w:eastAsiaTheme="minorHAnsi"/>
          <w:color w:val="auto"/>
          <w:lang w:val="en-IN"/>
        </w:rPr>
        <w:t>Work on</w:t>
      </w:r>
      <w:r w:rsidR="00CE7CE9">
        <w:rPr>
          <w:rFonts w:eastAsiaTheme="minorHAnsi"/>
          <w:color w:val="auto"/>
          <w:lang w:val="en-IN"/>
        </w:rPr>
        <w:t xml:space="preserve"> various IoT implementation use cases using cloud platform such as Azure.</w:t>
      </w:r>
    </w:p>
    <w:p w14:paraId="13EB2E73" w14:textId="77777777" w:rsidR="00A0061A" w:rsidRDefault="00A0061A" w:rsidP="00A0061A">
      <w:pPr>
        <w:pStyle w:val="ListBullet"/>
        <w:numPr>
          <w:ilvl w:val="0"/>
          <w:numId w:val="0"/>
        </w:numPr>
        <w:ind w:left="1080"/>
        <w:rPr>
          <w:b/>
          <w:color w:val="auto"/>
        </w:rPr>
      </w:pPr>
    </w:p>
    <w:p w14:paraId="6FB69D86" w14:textId="4D35F852" w:rsidR="00D25A14" w:rsidRDefault="00CB5EBE" w:rsidP="00D25A14">
      <w:pPr>
        <w:pStyle w:val="ListBullet"/>
        <w:numPr>
          <w:ilvl w:val="0"/>
          <w:numId w:val="0"/>
        </w:numPr>
        <w:ind w:left="720"/>
        <w:rPr>
          <w:sz w:val="24"/>
          <w:szCs w:val="24"/>
        </w:rPr>
      </w:pPr>
      <w:r>
        <w:rPr>
          <w:b/>
          <w:noProof/>
          <w:color w:val="aut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02961E" wp14:editId="5C412682">
                <wp:simplePos x="0" y="0"/>
                <wp:positionH relativeFrom="column">
                  <wp:posOffset>114300</wp:posOffset>
                </wp:positionH>
                <wp:positionV relativeFrom="paragraph">
                  <wp:posOffset>6350</wp:posOffset>
                </wp:positionV>
                <wp:extent cx="6800850" cy="0"/>
                <wp:effectExtent l="19050" t="38100" r="76200" b="1143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085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9110B5C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.5pt" to="544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AVcDgIAAHgEAAAOAAAAZHJzL2Uyb0RvYy54bWysVE2P0zAQvSPxHyzfadLClipquoeu4IKg&#10;2i7iPHXsxsKxrbHbtP+esdOmFSAkEDk4Hs/Xe8+TLB9PnWFHiUE7W/PppORMWuEabfc1//ry4c2C&#10;sxDBNmCclTU/y8AfV69fLXtfyZlrnWkkMipiQ9X7mrcx+qoogmhlB2HivLTkVA47iGTivmgQeqre&#10;mWJWlvOid9h4dEKGQKdPg5Ovcn2lpIhflAoyMlNzwhbzinndpbVYLaHaI/hWiwsM+AcUHWhLTcdS&#10;TxCBHVD/UqrTAl1wKk6E6wqnlBYycyA20/InNtsWvMxcSJzgR5nC/ysrPh83yHRT8zlnFjq6om1E&#10;0Ps2srWzlgR0yOZJp96HisLXdoMXK/gNJtInhV16Ex12ytqeR23lKTJBh/NFWS4e6ArE1VfcEj2G&#10;+FG6jqVNzY22iTZUcPwUIjWj0GtIOpb5YsmVmx6ixG3b9GxnDvgMROWhpGacNToVe7uYDgbd+ux9&#10;mR7OwOxpXKPhDF38pmObpU6gU8nUa22QHYGmZmdAfB/QGN/CcPgul7kho+iM0l3BZOsOZ5HUG/TK&#10;u3g2MrUy9lkq0p8UmuYmefLl2B2EkDZOk/4kQo5OaUobMyYOoP+YeIlPqQOov0keM3JnZ+OY3Gnr&#10;8Hew4+kKWQ3xBP+Od9ruXHPOk5QdNN6Z4eVTTN/PvZ3Tbz+M1Q8AAAD//wMAUEsDBBQABgAIAAAA&#10;IQCIcr4l2gAAAAcBAAAPAAAAZHJzL2Rvd25yZXYueG1sTI9Bb8IwDIXvk/gPkZF2GykcUNc1RagS&#10;4jJtoiDtGhKv7Wicqkmh+/czu2wn+/lZz5/zzeQ6ccUhtJ4ULBcJCCTjbUu1gtNx95SCCFGT1Z0n&#10;VPCNATbF7CHXmfU3OuC1irXgEAqZVtDE2GdSBtOg02HheyT2Pv3gdGQ51NIO+sbhrpOrJFlLp1vi&#10;C43usWzQXKrRKdi/rqvtaXr7eh+PZbTm8GFKv1fqcT5tX0BEnOLfMtzxGR0KZjr7kWwQHeuUX4lc&#10;udztJH3m7vw7kEUu//MXPwAAAP//AwBQSwECLQAUAAYACAAAACEAtoM4kv4AAADhAQAAEwAAAAAA&#10;AAAAAAAAAAAAAAAAW0NvbnRlbnRfVHlwZXNdLnhtbFBLAQItABQABgAIAAAAIQA4/SH/1gAAAJQB&#10;AAALAAAAAAAAAAAAAAAAAC8BAABfcmVscy8ucmVsc1BLAQItABQABgAIAAAAIQCzbAVcDgIAAHgE&#10;AAAOAAAAAAAAAAAAAAAAAC4CAABkcnMvZTJvRG9jLnhtbFBLAQItABQABgAIAAAAIQCIcr4l2gAA&#10;AAcBAAAPAAAAAAAAAAAAAAAAAGgEAABkcnMvZG93bnJldi54bWxQSwUGAAAAAAQABADzAAAAbwUA&#10;AAAA&#10;" strokecolor="#39a5b7 [3204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</w:p>
    <w:p w14:paraId="36C3BCD3" w14:textId="5501AB61" w:rsidR="00D25A14" w:rsidRDefault="00D25A14" w:rsidP="00D25A14">
      <w:pPr>
        <w:pStyle w:val="ListBullet"/>
        <w:numPr>
          <w:ilvl w:val="0"/>
          <w:numId w:val="0"/>
        </w:numPr>
        <w:jc w:val="center"/>
        <w:rPr>
          <w:rFonts w:asciiTheme="majorHAnsi" w:hAnsiTheme="majorHAnsi" w:cs="Arial"/>
          <w:b/>
          <w:color w:val="2A7B88" w:themeColor="accent1" w:themeShade="BF"/>
          <w:sz w:val="24"/>
          <w:szCs w:val="24"/>
          <w:shd w:val="clear" w:color="auto" w:fill="FFFFFF"/>
        </w:rPr>
      </w:pPr>
      <w:r w:rsidRPr="00D25A14">
        <w:rPr>
          <w:rFonts w:asciiTheme="majorHAnsi" w:hAnsiTheme="majorHAnsi" w:cs="Arial"/>
          <w:b/>
          <w:color w:val="2A7B88" w:themeColor="accent1" w:themeShade="BF"/>
          <w:sz w:val="24"/>
          <w:szCs w:val="24"/>
          <w:shd w:val="clear" w:color="auto" w:fill="FFFFFF"/>
        </w:rPr>
        <w:t>Education</w:t>
      </w:r>
    </w:p>
    <w:p w14:paraId="3C188646" w14:textId="56D28584" w:rsidR="003D58CE" w:rsidRPr="003D58CE" w:rsidRDefault="003D58CE" w:rsidP="003D58CE">
      <w:pPr>
        <w:pStyle w:val="ListBullet"/>
        <w:numPr>
          <w:ilvl w:val="0"/>
          <w:numId w:val="0"/>
        </w:numPr>
        <w:rPr>
          <w:rFonts w:asciiTheme="majorHAnsi" w:hAnsiTheme="majorHAnsi" w:cs="Calibri"/>
          <w:color w:val="auto"/>
          <w:shd w:val="clear" w:color="auto" w:fill="FFFFFF"/>
        </w:rPr>
      </w:pPr>
      <w:proofErr w:type="spellStart"/>
      <w:r w:rsidRPr="003D58CE">
        <w:rPr>
          <w:rFonts w:asciiTheme="majorHAnsi" w:hAnsiTheme="majorHAnsi" w:cs="Calibri"/>
          <w:color w:val="auto"/>
          <w:shd w:val="clear" w:color="auto" w:fill="FFFFFF"/>
        </w:rPr>
        <w:t>M.Tech</w:t>
      </w:r>
      <w:proofErr w:type="spellEnd"/>
      <w:r w:rsidR="001D16DE">
        <w:rPr>
          <w:rFonts w:asciiTheme="majorHAnsi" w:hAnsiTheme="majorHAnsi" w:cs="Calibri"/>
          <w:color w:val="auto"/>
          <w:shd w:val="clear" w:color="auto" w:fill="FFFFFF"/>
        </w:rPr>
        <w:t xml:space="preserve">, Data Science and Engineering (in </w:t>
      </w:r>
      <w:proofErr w:type="gramStart"/>
      <w:r w:rsidR="00537DD5">
        <w:rPr>
          <w:rFonts w:asciiTheme="majorHAnsi" w:hAnsiTheme="majorHAnsi" w:cs="Calibri"/>
          <w:color w:val="auto"/>
          <w:shd w:val="clear" w:color="auto" w:fill="FFFFFF"/>
        </w:rPr>
        <w:t xml:space="preserve">progress)  </w:t>
      </w:r>
      <w:r w:rsidR="001D16DE">
        <w:rPr>
          <w:rFonts w:asciiTheme="majorHAnsi" w:hAnsiTheme="majorHAnsi" w:cs="Calibri"/>
          <w:color w:val="auto"/>
          <w:shd w:val="clear" w:color="auto" w:fill="FFFFFF"/>
        </w:rPr>
        <w:t xml:space="preserve"> </w:t>
      </w:r>
      <w:proofErr w:type="gramEnd"/>
      <w:r w:rsidR="001D16DE">
        <w:rPr>
          <w:rFonts w:asciiTheme="majorHAnsi" w:hAnsiTheme="majorHAnsi" w:cs="Calibri"/>
          <w:color w:val="auto"/>
          <w:shd w:val="clear" w:color="auto" w:fill="FFFFFF"/>
        </w:rPr>
        <w:t xml:space="preserve">                                          </w:t>
      </w:r>
      <w:r w:rsidR="00537DD5">
        <w:rPr>
          <w:rFonts w:asciiTheme="majorHAnsi" w:hAnsiTheme="majorHAnsi" w:cs="Calibri"/>
          <w:color w:val="auto"/>
          <w:shd w:val="clear" w:color="auto" w:fill="FFFFFF"/>
        </w:rPr>
        <w:t xml:space="preserve">       </w:t>
      </w:r>
      <w:r w:rsidR="001D16DE">
        <w:rPr>
          <w:rFonts w:asciiTheme="majorHAnsi" w:hAnsiTheme="majorHAnsi" w:cs="Calibri"/>
          <w:color w:val="auto"/>
          <w:shd w:val="clear" w:color="auto" w:fill="FFFFFF"/>
        </w:rPr>
        <w:t>April, 20</w:t>
      </w:r>
      <w:r w:rsidR="008B343F">
        <w:rPr>
          <w:rFonts w:asciiTheme="majorHAnsi" w:hAnsiTheme="majorHAnsi" w:cs="Calibri"/>
          <w:color w:val="auto"/>
          <w:shd w:val="clear" w:color="auto" w:fill="FFFFFF"/>
        </w:rPr>
        <w:t>19 – April, 2021 (expected)</w:t>
      </w:r>
    </w:p>
    <w:p w14:paraId="4C04EDDD" w14:textId="09CFDC54" w:rsidR="001D16DE" w:rsidRDefault="001D16DE" w:rsidP="003D58CE">
      <w:pPr>
        <w:pStyle w:val="ListBullet"/>
        <w:numPr>
          <w:ilvl w:val="0"/>
          <w:numId w:val="0"/>
        </w:numPr>
        <w:rPr>
          <w:rFonts w:asciiTheme="majorHAnsi" w:hAnsiTheme="majorHAnsi" w:cs="Calibri"/>
          <w:color w:val="auto"/>
          <w:sz w:val="21"/>
          <w:szCs w:val="21"/>
          <w:shd w:val="clear" w:color="auto" w:fill="FFFFFF"/>
        </w:rPr>
      </w:pPr>
      <w:r>
        <w:rPr>
          <w:rFonts w:asciiTheme="majorHAnsi" w:hAnsiTheme="majorHAnsi" w:cs="Calibri"/>
          <w:color w:val="auto"/>
          <w:sz w:val="21"/>
          <w:szCs w:val="21"/>
          <w:shd w:val="clear" w:color="auto" w:fill="FFFFFF"/>
        </w:rPr>
        <w:t>Birla Institute of Technology (BITS), Rajasthan</w:t>
      </w:r>
    </w:p>
    <w:p w14:paraId="06442ECD" w14:textId="00C42F5D" w:rsidR="008009A1" w:rsidRDefault="008009A1" w:rsidP="003D58CE">
      <w:pPr>
        <w:pStyle w:val="ListBullet"/>
        <w:numPr>
          <w:ilvl w:val="0"/>
          <w:numId w:val="0"/>
        </w:numPr>
        <w:rPr>
          <w:rFonts w:asciiTheme="majorHAnsi" w:hAnsiTheme="majorHAnsi" w:cs="Calibri"/>
          <w:color w:val="auto"/>
          <w:sz w:val="21"/>
          <w:szCs w:val="21"/>
          <w:shd w:val="clear" w:color="auto" w:fill="FFFFFF"/>
        </w:rPr>
      </w:pPr>
    </w:p>
    <w:p w14:paraId="0159C1CE" w14:textId="3F0C3B99" w:rsidR="008009A1" w:rsidRDefault="008009A1" w:rsidP="003D58CE">
      <w:pPr>
        <w:pStyle w:val="ListBullet"/>
        <w:numPr>
          <w:ilvl w:val="0"/>
          <w:numId w:val="0"/>
        </w:numPr>
        <w:rPr>
          <w:rFonts w:asciiTheme="majorHAnsi" w:hAnsiTheme="majorHAnsi" w:cs="Calibri"/>
          <w:color w:val="auto"/>
          <w:sz w:val="21"/>
          <w:szCs w:val="21"/>
          <w:shd w:val="clear" w:color="auto" w:fill="FFFFFF"/>
        </w:rPr>
      </w:pPr>
      <w:r>
        <w:rPr>
          <w:rFonts w:asciiTheme="majorHAnsi" w:hAnsiTheme="majorHAnsi" w:cs="Calibri"/>
          <w:color w:val="auto"/>
          <w:sz w:val="21"/>
          <w:szCs w:val="21"/>
          <w:shd w:val="clear" w:color="auto" w:fill="FFFFFF"/>
        </w:rPr>
        <w:t xml:space="preserve">Micro Masters Data Science (in </w:t>
      </w:r>
      <w:proofErr w:type="gramStart"/>
      <w:r>
        <w:rPr>
          <w:rFonts w:asciiTheme="majorHAnsi" w:hAnsiTheme="majorHAnsi" w:cs="Calibri"/>
          <w:color w:val="auto"/>
          <w:sz w:val="21"/>
          <w:szCs w:val="21"/>
          <w:shd w:val="clear" w:color="auto" w:fill="FFFFFF"/>
        </w:rPr>
        <w:t xml:space="preserve">progress)   </w:t>
      </w:r>
      <w:proofErr w:type="gramEnd"/>
      <w:r>
        <w:rPr>
          <w:rFonts w:asciiTheme="majorHAnsi" w:hAnsiTheme="majorHAnsi" w:cs="Calibri"/>
          <w:color w:val="auto"/>
          <w:sz w:val="21"/>
          <w:szCs w:val="21"/>
          <w:shd w:val="clear" w:color="auto" w:fill="FFFFFF"/>
        </w:rPr>
        <w:t xml:space="preserve">                                                                            </w:t>
      </w:r>
      <w:r w:rsidR="00537DD5">
        <w:rPr>
          <w:rFonts w:asciiTheme="majorHAnsi" w:hAnsiTheme="majorHAnsi" w:cs="Calibri"/>
          <w:color w:val="auto"/>
          <w:sz w:val="21"/>
          <w:szCs w:val="21"/>
          <w:shd w:val="clear" w:color="auto" w:fill="FFFFFF"/>
        </w:rPr>
        <w:t xml:space="preserve">          </w:t>
      </w:r>
      <w:r>
        <w:rPr>
          <w:rFonts w:asciiTheme="majorHAnsi" w:hAnsiTheme="majorHAnsi" w:cs="Calibri"/>
          <w:color w:val="auto"/>
          <w:sz w:val="21"/>
          <w:szCs w:val="21"/>
          <w:shd w:val="clear" w:color="auto" w:fill="FFFFFF"/>
        </w:rPr>
        <w:t>May, 2020 – Oct. 2021 (expected)</w:t>
      </w:r>
    </w:p>
    <w:p w14:paraId="135A400A" w14:textId="101278BA" w:rsidR="008009A1" w:rsidRDefault="008009A1" w:rsidP="003D58CE">
      <w:pPr>
        <w:pStyle w:val="ListBullet"/>
        <w:numPr>
          <w:ilvl w:val="0"/>
          <w:numId w:val="0"/>
        </w:numPr>
        <w:rPr>
          <w:rFonts w:asciiTheme="majorHAnsi" w:hAnsiTheme="majorHAnsi" w:cs="Calibri"/>
          <w:color w:val="auto"/>
          <w:sz w:val="21"/>
          <w:szCs w:val="21"/>
          <w:shd w:val="clear" w:color="auto" w:fill="FFFFFF"/>
        </w:rPr>
      </w:pPr>
      <w:r>
        <w:rPr>
          <w:rFonts w:asciiTheme="majorHAnsi" w:hAnsiTheme="majorHAnsi" w:cs="Calibri"/>
          <w:color w:val="auto"/>
          <w:sz w:val="21"/>
          <w:szCs w:val="21"/>
          <w:shd w:val="clear" w:color="auto" w:fill="FFFFFF"/>
        </w:rPr>
        <w:t xml:space="preserve">University of San Diego, California </w:t>
      </w:r>
    </w:p>
    <w:p w14:paraId="31709603" w14:textId="297A185A" w:rsidR="003D58CE" w:rsidRPr="003D58CE" w:rsidRDefault="001D16DE" w:rsidP="003D58CE">
      <w:pPr>
        <w:pStyle w:val="ListBullet"/>
        <w:numPr>
          <w:ilvl w:val="0"/>
          <w:numId w:val="0"/>
        </w:numPr>
        <w:rPr>
          <w:rFonts w:asciiTheme="majorHAnsi" w:hAnsiTheme="majorHAnsi" w:cs="Calibri"/>
          <w:color w:val="auto"/>
          <w:sz w:val="24"/>
          <w:szCs w:val="24"/>
          <w:shd w:val="clear" w:color="auto" w:fill="FFFFFF"/>
        </w:rPr>
      </w:pPr>
      <w:r>
        <w:rPr>
          <w:rFonts w:asciiTheme="majorHAnsi" w:hAnsiTheme="majorHAnsi" w:cs="Calibri"/>
          <w:color w:val="auto"/>
          <w:sz w:val="21"/>
          <w:szCs w:val="21"/>
          <w:shd w:val="clear" w:color="auto" w:fill="FFFFFF"/>
        </w:rPr>
        <w:t xml:space="preserve"> </w:t>
      </w:r>
    </w:p>
    <w:p w14:paraId="0357BD3A" w14:textId="7942257D" w:rsidR="00D25A14" w:rsidRPr="001C5253" w:rsidRDefault="00D25A14" w:rsidP="00D25A14">
      <w:pPr>
        <w:pStyle w:val="ListBullet"/>
        <w:numPr>
          <w:ilvl w:val="0"/>
          <w:numId w:val="0"/>
        </w:numPr>
        <w:ind w:left="216" w:hanging="216"/>
        <w:rPr>
          <w:rFonts w:cs="Arial"/>
          <w:color w:val="auto"/>
          <w:shd w:val="clear" w:color="auto" w:fill="FFFFFF"/>
        </w:rPr>
      </w:pPr>
      <w:proofErr w:type="spellStart"/>
      <w:proofErr w:type="gramStart"/>
      <w:r w:rsidRPr="001C5253">
        <w:rPr>
          <w:color w:val="auto"/>
        </w:rPr>
        <w:t>B.Tech</w:t>
      </w:r>
      <w:proofErr w:type="spellEnd"/>
      <w:proofErr w:type="gramEnd"/>
      <w:r w:rsidR="001D16DE">
        <w:rPr>
          <w:color w:val="auto"/>
        </w:rPr>
        <w:t>, Electronics and Communication Engineering</w:t>
      </w:r>
      <w:r w:rsidR="001D16DE">
        <w:rPr>
          <w:color w:val="auto"/>
        </w:rPr>
        <w:tab/>
      </w:r>
      <w:r w:rsidR="001D16DE">
        <w:rPr>
          <w:color w:val="auto"/>
        </w:rPr>
        <w:tab/>
      </w:r>
      <w:r w:rsidR="001D16DE">
        <w:rPr>
          <w:color w:val="auto"/>
        </w:rPr>
        <w:tab/>
      </w:r>
      <w:r w:rsidR="001D16DE">
        <w:rPr>
          <w:color w:val="auto"/>
        </w:rPr>
        <w:tab/>
      </w:r>
      <w:r w:rsidR="001D16DE">
        <w:rPr>
          <w:color w:val="auto"/>
        </w:rPr>
        <w:tab/>
      </w:r>
      <w:r w:rsidR="00537DD5">
        <w:rPr>
          <w:color w:val="auto"/>
        </w:rPr>
        <w:t xml:space="preserve">           </w:t>
      </w:r>
      <w:r w:rsidR="001D16DE">
        <w:rPr>
          <w:color w:val="auto"/>
        </w:rPr>
        <w:t>April, 2012 – April, 2016</w:t>
      </w:r>
    </w:p>
    <w:p w14:paraId="0BEF26CF" w14:textId="083D2649" w:rsidR="001C5253" w:rsidRPr="001C5253" w:rsidRDefault="001D16DE" w:rsidP="001C5253">
      <w:pPr>
        <w:pStyle w:val="ListBullet"/>
        <w:numPr>
          <w:ilvl w:val="0"/>
          <w:numId w:val="0"/>
        </w:numPr>
        <w:ind w:left="216" w:hanging="216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Kalinga Institute of Industrial Technology (KIIT), Bhubaneswar</w:t>
      </w:r>
    </w:p>
    <w:p w14:paraId="2AD66ADF" w14:textId="03D80FB7" w:rsidR="00292C01" w:rsidRDefault="00D25A14" w:rsidP="001C5253">
      <w:pPr>
        <w:pStyle w:val="ListBullet"/>
        <w:numPr>
          <w:ilvl w:val="0"/>
          <w:numId w:val="0"/>
        </w:numPr>
        <w:ind w:left="216" w:hanging="216"/>
        <w:rPr>
          <w:color w:val="auto"/>
          <w:sz w:val="21"/>
          <w:szCs w:val="21"/>
        </w:rPr>
      </w:pPr>
      <w:proofErr w:type="gramStart"/>
      <w:r w:rsidRPr="001C5253">
        <w:rPr>
          <w:color w:val="auto"/>
          <w:sz w:val="21"/>
          <w:szCs w:val="21"/>
        </w:rPr>
        <w:t>CGPA :</w:t>
      </w:r>
      <w:proofErr w:type="gramEnd"/>
      <w:r w:rsidRPr="001C5253">
        <w:rPr>
          <w:color w:val="auto"/>
          <w:sz w:val="21"/>
          <w:szCs w:val="21"/>
        </w:rPr>
        <w:t xml:space="preserve"> 7.53</w:t>
      </w:r>
    </w:p>
    <w:p w14:paraId="4CA8204D" w14:textId="77777777" w:rsidR="00B6505E" w:rsidRPr="0066166C" w:rsidRDefault="00B6505E" w:rsidP="00B6505E">
      <w:pPr>
        <w:pStyle w:val="Heading1"/>
        <w:rPr>
          <w:rFonts w:asciiTheme="minorHAnsi" w:hAnsiTheme="minorHAnsi"/>
          <w:color w:val="auto"/>
          <w:sz w:val="22"/>
          <w:szCs w:val="22"/>
        </w:rPr>
      </w:pPr>
      <w:r w:rsidRPr="0066166C">
        <w:rPr>
          <w:rFonts w:asciiTheme="minorHAnsi" w:hAnsiTheme="minorHAnsi"/>
          <w:color w:val="auto"/>
          <w:sz w:val="22"/>
          <w:szCs w:val="22"/>
        </w:rPr>
        <w:lastRenderedPageBreak/>
        <w:t>IEEE Publication</w:t>
      </w:r>
    </w:p>
    <w:p w14:paraId="68EC0F93" w14:textId="560C4089" w:rsidR="00B6505E" w:rsidRDefault="00B6505E" w:rsidP="00B6505E">
      <w:pPr>
        <w:rPr>
          <w:color w:val="auto"/>
        </w:rPr>
      </w:pPr>
      <w:r w:rsidRPr="00503BC6">
        <w:rPr>
          <w:color w:val="auto"/>
        </w:rPr>
        <w:t xml:space="preserve">Ashutosh Patel, </w:t>
      </w:r>
      <w:proofErr w:type="spellStart"/>
      <w:r w:rsidRPr="00503BC6">
        <w:rPr>
          <w:color w:val="auto"/>
        </w:rPr>
        <w:t>Pranw</w:t>
      </w:r>
      <w:proofErr w:type="spellEnd"/>
      <w:r w:rsidRPr="00503BC6">
        <w:rPr>
          <w:color w:val="auto"/>
        </w:rPr>
        <w:t xml:space="preserve"> Kumar, </w:t>
      </w:r>
      <w:proofErr w:type="spellStart"/>
      <w:r w:rsidRPr="00503BC6">
        <w:rPr>
          <w:color w:val="auto"/>
        </w:rPr>
        <w:t>Madhusmita</w:t>
      </w:r>
      <w:proofErr w:type="spellEnd"/>
      <w:r w:rsidRPr="00503BC6">
        <w:rPr>
          <w:color w:val="auto"/>
        </w:rPr>
        <w:t xml:space="preserve"> Senapati</w:t>
      </w:r>
      <w:r w:rsidRPr="00503BC6">
        <w:rPr>
          <w:b/>
          <w:color w:val="auto"/>
        </w:rPr>
        <w:t xml:space="preserve">, “Rectangular shaped core photonics crystal fiber with zero dispersion and high Birefringence” </w:t>
      </w:r>
      <w:r w:rsidRPr="00503BC6">
        <w:rPr>
          <w:color w:val="auto"/>
        </w:rPr>
        <w:t>using complex data mining</w:t>
      </w:r>
      <w:r w:rsidRPr="00503BC6">
        <w:rPr>
          <w:b/>
          <w:color w:val="auto"/>
        </w:rPr>
        <w:t xml:space="preserve">, </w:t>
      </w:r>
      <w:r w:rsidRPr="00503BC6">
        <w:rPr>
          <w:color w:val="auto"/>
        </w:rPr>
        <w:t>International Conference on Intelligent System and Control (ISCO’16), 7 &amp; 8</w:t>
      </w:r>
      <w:r w:rsidRPr="00503BC6">
        <w:rPr>
          <w:color w:val="auto"/>
          <w:vertAlign w:val="superscript"/>
        </w:rPr>
        <w:t>th</w:t>
      </w:r>
      <w:r w:rsidRPr="00503BC6">
        <w:rPr>
          <w:color w:val="auto"/>
        </w:rPr>
        <w:t xml:space="preserve"> Jan. 2016, Coimbatore, India.</w:t>
      </w:r>
    </w:p>
    <w:p w14:paraId="2F14B025" w14:textId="47B65641" w:rsidR="00A0061A" w:rsidRDefault="00A0061A" w:rsidP="00B6505E">
      <w:pPr>
        <w:rPr>
          <w:color w:val="auto"/>
        </w:rPr>
      </w:pPr>
    </w:p>
    <w:p w14:paraId="049538A5" w14:textId="77777777" w:rsidR="00A0061A" w:rsidRDefault="00A0061A" w:rsidP="00B6505E">
      <w:pPr>
        <w:rPr>
          <w:color w:val="auto"/>
        </w:rPr>
      </w:pPr>
    </w:p>
    <w:p w14:paraId="4595EF9F" w14:textId="69AB5EE2" w:rsidR="00A5691E" w:rsidRDefault="00A5691E" w:rsidP="00A5691E">
      <w:pPr>
        <w:pStyle w:val="ListBullet"/>
        <w:numPr>
          <w:ilvl w:val="0"/>
          <w:numId w:val="0"/>
        </w:numPr>
        <w:jc w:val="center"/>
        <w:rPr>
          <w:rFonts w:asciiTheme="majorHAnsi" w:hAnsiTheme="majorHAnsi" w:cs="Arial"/>
          <w:b/>
          <w:color w:val="2A7B88" w:themeColor="accent1" w:themeShade="BF"/>
          <w:sz w:val="24"/>
          <w:szCs w:val="24"/>
          <w:shd w:val="clear" w:color="auto" w:fill="FFFFFF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63F398" wp14:editId="0B84F2DA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7258050" cy="12700"/>
                <wp:effectExtent l="19050" t="381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8050" cy="1270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757A187" id="Straight Connector 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95pt" to="571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j62GAIAAIYEAAAOAAAAZHJzL2Uyb0RvYy54bWysVE2P0zAQvSPxHyzfadJC2Spquoeu4IKg&#10;2gJ7dh27sXBsa+w27b9nPGmz1SKtBCIHy/P95s04y/tTZ9lRQTTe1Xw6KTlTTvrGuH3Nf3z/9G7B&#10;WUzCNcJ6p2p+VpHfr96+WfahUjPfetsoYJjExaoPNW9TClVRRNmqTsSJD8qhUXvoREIR9kUDosfs&#10;nS1mZfmx6D00AbxUMaL2YTDyFeXXWsn0TeuoErM1R2yJTqBzl89itRTVHkRojbzAEP+AohPGYdEx&#10;1YNIgh3A/JGqMxJ89DpNpO8Kr7WRinrAbqbli262rQiKekFyYhhpiv8vrfx63AAzDc6OMyc6HNE2&#10;gTD7NrG1dw4J9MCmmac+xArd124DFymGDeSmTxo6pq0JP3OarMHG2IlYPo8sq1NiEpV3s/minOMw&#10;JNqms7uSplAMaXJwgJg+K9+xfKm5NS6TICpx/BITlkbXq0tWKxozmqjwISnYtk3PdvYAjwIbm5cL&#10;LMEak5O9X0wHAXcgl8aPM2H3uLzJcgY+PZnUEvEZ+BXO2gI7CtyhnRXy14DGhlYMyg+U5hkZehNK&#10;fwVD0g3OInM5sEe3dLYql7LuUWmcBrI08EjvQI3VhZTKJZoGkkDeOUwba8fAAfSrgRf/HDqA+pvg&#10;MYIqe5fG4M44D8TNi+rpdIWsB3/k46bvfN355kx7RQZcdqLs8jDza7qVKfz597H6DQAA//8DAFBL&#10;AwQUAAYACAAAACEA2pXbUdsAAAAFAQAADwAAAGRycy9kb3ducmV2LnhtbEyPzU7DMBCE70i8g7VI&#10;3KjT8tuQTYUqeuGAIEVwdeNtYmGv09htzdvjnuC4M6OZb6tFclYcaAzGM8J0UoAgbr023CF8rFdX&#10;DyBCVKyV9UwIPxRgUZ+fVarU/sjvdGhiJ3IJh1Ih9DEOpZSh7cmpMPEDcfa2fnQq5nPspB7VMZc7&#10;K2dFcSedMpwXejXQsqf2u9k7hPXbp9xa/fq8GtLuZZe+ljPTGMTLi/T0CCJSin9hOOFndKgz08bv&#10;WQdhEfIjEeF2DuJkTm+us7BBuJ+DrCv5n77+BQAA//8DAFBLAQItABQABgAIAAAAIQC2gziS/gAA&#10;AOEBAAATAAAAAAAAAAAAAAAAAAAAAABbQ29udGVudF9UeXBlc10ueG1sUEsBAi0AFAAGAAgAAAAh&#10;ADj9If/WAAAAlAEAAAsAAAAAAAAAAAAAAAAALwEAAF9yZWxzLy5yZWxzUEsBAi0AFAAGAAgAAAAh&#10;ADJSPrYYAgAAhgQAAA4AAAAAAAAAAAAAAAAALgIAAGRycy9lMm9Eb2MueG1sUEsBAi0AFAAGAAgA&#10;AAAhANqV21HbAAAABQEAAA8AAAAAAAAAAAAAAAAAcgQAAGRycy9kb3ducmV2LnhtbFBLBQYAAAAA&#10;BAAEAPMAAAB6BQAAAAA=&#10;" strokecolor="#39a5b7 [3204]" strokeweight=".5pt">
                <v:stroke joinstyle="miter"/>
                <v:shadow on="t" color="black" opacity="26214f" origin="-.5,-.5" offset=".74836mm,.74836mm"/>
                <w10:wrap anchorx="margin"/>
              </v:line>
            </w:pict>
          </mc:Fallback>
        </mc:AlternateContent>
      </w:r>
    </w:p>
    <w:p w14:paraId="74EADB0A" w14:textId="27512E64" w:rsidR="00A5691E" w:rsidRDefault="00D25A14" w:rsidP="00A5691E">
      <w:pPr>
        <w:pStyle w:val="ListBullet"/>
        <w:numPr>
          <w:ilvl w:val="0"/>
          <w:numId w:val="0"/>
        </w:numPr>
        <w:jc w:val="center"/>
        <w:rPr>
          <w:rFonts w:asciiTheme="majorHAnsi" w:hAnsiTheme="majorHAnsi" w:cs="Arial"/>
          <w:b/>
          <w:color w:val="2A7B88" w:themeColor="accent1" w:themeShade="BF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A7B88" w:themeColor="accent1" w:themeShade="BF"/>
          <w:sz w:val="24"/>
          <w:szCs w:val="24"/>
          <w:shd w:val="clear" w:color="auto" w:fill="FFFFFF"/>
        </w:rPr>
        <w:t>Data Science Tools/Language</w:t>
      </w:r>
    </w:p>
    <w:p w14:paraId="706D8AF7" w14:textId="77777777" w:rsidR="0043078C" w:rsidRDefault="0043078C" w:rsidP="00A5691E">
      <w:pPr>
        <w:pStyle w:val="ListBullet"/>
        <w:numPr>
          <w:ilvl w:val="0"/>
          <w:numId w:val="0"/>
        </w:numPr>
        <w:jc w:val="center"/>
        <w:rPr>
          <w:rFonts w:asciiTheme="majorHAnsi" w:hAnsiTheme="majorHAnsi" w:cs="Arial"/>
          <w:b/>
          <w:color w:val="2A7B88" w:themeColor="accent1" w:themeShade="BF"/>
          <w:sz w:val="24"/>
          <w:szCs w:val="24"/>
          <w:shd w:val="clear" w:color="auto" w:fill="FFFFFF"/>
        </w:rPr>
      </w:pPr>
    </w:p>
    <w:p w14:paraId="70B521C7" w14:textId="642CBB6D" w:rsidR="00A5691E" w:rsidRDefault="00B6505E" w:rsidP="00A5691E">
      <w:pPr>
        <w:pStyle w:val="ListBullet"/>
        <w:numPr>
          <w:ilvl w:val="0"/>
          <w:numId w:val="0"/>
        </w:numPr>
        <w:rPr>
          <w:color w:val="auto"/>
        </w:rPr>
      </w:pPr>
      <w:r>
        <w:rPr>
          <w:color w:val="auto"/>
        </w:rPr>
        <w:t>Data Science tools</w:t>
      </w:r>
      <w:r w:rsidR="00682150" w:rsidRPr="00682150">
        <w:rPr>
          <w:color w:val="auto"/>
        </w:rPr>
        <w:t xml:space="preserve"> :</w:t>
      </w:r>
      <w:r>
        <w:rPr>
          <w:color w:val="auto"/>
        </w:rPr>
        <w:t xml:space="preserve"> Python, </w:t>
      </w:r>
      <w:proofErr w:type="spellStart"/>
      <w:r>
        <w:rPr>
          <w:color w:val="auto"/>
        </w:rPr>
        <w:t>PySpark</w:t>
      </w:r>
      <w:proofErr w:type="spellEnd"/>
      <w:r>
        <w:rPr>
          <w:color w:val="auto"/>
        </w:rPr>
        <w:t xml:space="preserve">, SQL                                               </w:t>
      </w:r>
      <w:r w:rsidR="00A5691E">
        <w:rPr>
          <w:color w:val="auto"/>
        </w:rPr>
        <w:t xml:space="preserve">       </w:t>
      </w:r>
      <w:r>
        <w:rPr>
          <w:color w:val="auto"/>
        </w:rPr>
        <w:t xml:space="preserve">Cloud Platform : Microsoft </w:t>
      </w:r>
      <w:proofErr w:type="spellStart"/>
      <w:r>
        <w:rPr>
          <w:color w:val="auto"/>
        </w:rPr>
        <w:t>AzureML</w:t>
      </w:r>
      <w:proofErr w:type="spellEnd"/>
      <w:r>
        <w:rPr>
          <w:color w:val="auto"/>
        </w:rPr>
        <w:t xml:space="preserve"> Frameworks : </w:t>
      </w:r>
      <w:proofErr w:type="spellStart"/>
      <w:r>
        <w:rPr>
          <w:color w:val="auto"/>
        </w:rPr>
        <w:t>Tensorflow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Keras</w:t>
      </w:r>
      <w:proofErr w:type="spellEnd"/>
      <w:r>
        <w:rPr>
          <w:color w:val="auto"/>
        </w:rPr>
        <w:t xml:space="preserve">                                                                       Visualization :  matplotlib, bokeh, seaborn                                                                                                                                     </w:t>
      </w:r>
      <w:r w:rsidRPr="00682150">
        <w:rPr>
          <w:color w:val="auto"/>
        </w:rPr>
        <w:t>Programming Languages : C, Python</w:t>
      </w:r>
      <w:r>
        <w:rPr>
          <w:color w:val="auto"/>
        </w:rPr>
        <w:t xml:space="preserve"> </w:t>
      </w:r>
      <w:r w:rsidR="004D7E40" w:rsidRPr="004D7E40">
        <w:rPr>
          <w:color w:val="auto"/>
        </w:rPr>
        <w:t xml:space="preserve"> </w:t>
      </w:r>
      <w:r w:rsidR="004D7E40">
        <w:rPr>
          <w:color w:val="auto"/>
        </w:rPr>
        <w:t xml:space="preserve"> </w:t>
      </w:r>
      <w:r>
        <w:rPr>
          <w:color w:val="auto"/>
        </w:rPr>
        <w:t xml:space="preserve">                                                             Reporting : Power BI                                                          </w:t>
      </w:r>
    </w:p>
    <w:p w14:paraId="26BF62E4" w14:textId="231F3F68" w:rsidR="00A5691E" w:rsidRDefault="00A5691E" w:rsidP="00A5691E">
      <w:pPr>
        <w:pStyle w:val="ListBullet"/>
        <w:numPr>
          <w:ilvl w:val="0"/>
          <w:numId w:val="0"/>
        </w:numPr>
        <w:rPr>
          <w:color w:val="auto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E2274E" wp14:editId="00D04776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7258050" cy="12700"/>
                <wp:effectExtent l="19050" t="38100" r="76200" b="1016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8050" cy="1270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D1E68E4" id="Straight Connector 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25pt" to="571.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PmJHAIAAIYEAAAOAAAAZHJzL2Uyb0RvYy54bWysVE2P2yAQvVfqf0DcGztp081acfaQVXup&#10;2mjTj/MEQ4yKAQ0kTv59B5x4o61UqVV9QAzMvHnzZvDy4dQZdpQYtLM1n05KzqQVrtF2X/NvXz+8&#10;WXAWItgGjLOy5mcZ+MPq9atl7ys5c60zjURGIDZUva95G6OviiKIVnYQJs5LS5fKYQeRTNwXDUJP&#10;6J0pZmX5vugdNh6dkCHQ6eNwyVcZXykp4helgozM1Jy4xbxiXndpLVZLqPYIvtXiQgP+gUUH2lLS&#10;EeoRIrAD6t+gOi3QBafiRLiucEppIXMNVM20fFHNtgUvcy0kTvCjTOH/wYrPxw0y3dT8njMLHbVo&#10;GxH0vo1s7awlAR2y+6RT70NF7mu7wYsV/AZT0SeFHVNG++80AlkGKoydssrnUWV5ikzQ4d1svijn&#10;1AxBd9PZXZm7UAwwCc5jiB+l61ja1Nxom0SACo6fQqTU5Hp1Sccyt5mukuEOUeK2bXq2Mwd8Aips&#10;Xi4oBWt0Anu7mA4GzUBKTR9nYPY0vNFwhi7+0LHNwifiVzprg+wINEM7A+LnwMb4FobDdxnmmRl5&#10;Z5YjmWzd8CySloN6eRfPRqZUxj5JRd0glQYd8zuQY3YQQto4Td0gEbJ3ClPamDFwIP3HwIt/Ch1I&#10;/U3wGJEzOxvH4E5bh1mbF9nj6UpZDf5E/6butN255pznKl/QsOcKLw8zvaZbO4c//z5WvwAAAP//&#10;AwBQSwMEFAAGAAgAAAAhAPvUETDdAAAABwEAAA8AAABkcnMvZG93bnJldi54bWxMj8FOwzAQRO9I&#10;/IO1SNyo05SiKmRToYpeOKCSIri68TaJsNdp7Lbm7+ue4Lgzo5m35TJaI040+t4xwnSSgSBunO65&#10;Rfjcrh8WIHxQrJVxTAi/5GFZ3d6UqtDuzB90qkMrUgn7QiF0IQyFlL7pyCo/cQNx8vZutCqkc2yl&#10;HtU5lVsj8yx7klb1nBY6NdCqo+anPlqE7eZL7o1+f10P8fB2iN+rvK97xPu7+PIMIlAMf2G44id0&#10;qBLTzh1Ze2EQ0iMBIV/MQVzd6eMsKTuEWTYHWZXyP391AQAA//8DAFBLAQItABQABgAIAAAAIQC2&#10;gziS/gAAAOEBAAATAAAAAAAAAAAAAAAAAAAAAABbQ29udGVudF9UeXBlc10ueG1sUEsBAi0AFAAG&#10;AAgAAAAhADj9If/WAAAAlAEAAAsAAAAAAAAAAAAAAAAALwEAAF9yZWxzLy5yZWxzUEsBAi0AFAAG&#10;AAgAAAAhANbg+YkcAgAAhgQAAA4AAAAAAAAAAAAAAAAALgIAAGRycy9lMm9Eb2MueG1sUEsBAi0A&#10;FAAGAAgAAAAhAPvUETDdAAAABwEAAA8AAAAAAAAAAAAAAAAAdgQAAGRycy9kb3ducmV2LnhtbFBL&#10;BQYAAAAABAAEAPMAAACABQAAAAA=&#10;" strokecolor="#39a5b7 [3204]" strokeweight=".5pt">
                <v:stroke joinstyle="miter"/>
                <v:shadow on="t" color="black" opacity="26214f" origin="-.5,-.5" offset=".74836mm,.74836mm"/>
                <w10:wrap anchorx="margin"/>
              </v:line>
            </w:pict>
          </mc:Fallback>
        </mc:AlternateContent>
      </w:r>
    </w:p>
    <w:p w14:paraId="468B902E" w14:textId="60820260" w:rsidR="00A5691E" w:rsidRDefault="00A5691E" w:rsidP="00A5691E">
      <w:pPr>
        <w:pStyle w:val="ListBullet"/>
        <w:numPr>
          <w:ilvl w:val="0"/>
          <w:numId w:val="0"/>
        </w:numPr>
        <w:rPr>
          <w:color w:val="auto"/>
        </w:rPr>
      </w:pPr>
    </w:p>
    <w:p w14:paraId="4D202DBD" w14:textId="5D99D11B" w:rsidR="00A5691E" w:rsidRDefault="00A5691E" w:rsidP="00A5691E">
      <w:pPr>
        <w:pStyle w:val="ListBullet"/>
        <w:numPr>
          <w:ilvl w:val="0"/>
          <w:numId w:val="0"/>
        </w:numPr>
        <w:jc w:val="center"/>
        <w:rPr>
          <w:rFonts w:asciiTheme="majorHAnsi" w:hAnsiTheme="majorHAnsi" w:cs="Arial"/>
          <w:b/>
          <w:color w:val="2A7B88" w:themeColor="accent1" w:themeShade="BF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A7B88" w:themeColor="accent1" w:themeShade="BF"/>
          <w:sz w:val="24"/>
          <w:szCs w:val="24"/>
          <w:shd w:val="clear" w:color="auto" w:fill="FFFFFF"/>
        </w:rPr>
        <w:t>Certification</w:t>
      </w:r>
    </w:p>
    <w:p w14:paraId="70F7F436" w14:textId="77777777" w:rsidR="00A5691E" w:rsidRDefault="00A5691E" w:rsidP="00A5691E">
      <w:pPr>
        <w:pStyle w:val="ListBullet"/>
        <w:numPr>
          <w:ilvl w:val="0"/>
          <w:numId w:val="0"/>
        </w:numPr>
        <w:rPr>
          <w:rFonts w:asciiTheme="majorHAnsi" w:hAnsiTheme="majorHAnsi" w:cs="Arial"/>
          <w:b/>
          <w:color w:val="2A7B88" w:themeColor="accent1" w:themeShade="BF"/>
          <w:sz w:val="24"/>
          <w:szCs w:val="24"/>
          <w:shd w:val="clear" w:color="auto" w:fill="FFFFFF"/>
        </w:rPr>
      </w:pPr>
    </w:p>
    <w:p w14:paraId="104CF1FD" w14:textId="7F950B20" w:rsidR="00A5691E" w:rsidRPr="00A5691E" w:rsidRDefault="00A37FE9" w:rsidP="00A5691E">
      <w:pPr>
        <w:pStyle w:val="ListBullet"/>
        <w:numPr>
          <w:ilvl w:val="0"/>
          <w:numId w:val="29"/>
        </w:numPr>
        <w:rPr>
          <w:rFonts w:asciiTheme="majorHAnsi" w:hAnsiTheme="majorHAnsi" w:cs="Arial"/>
          <w:b/>
          <w:color w:val="2A7B88" w:themeColor="accent1" w:themeShade="BF"/>
          <w:sz w:val="24"/>
          <w:szCs w:val="24"/>
          <w:shd w:val="clear" w:color="auto" w:fill="FFFFFF"/>
        </w:rPr>
      </w:pPr>
      <w:r>
        <w:rPr>
          <w:color w:val="auto"/>
        </w:rPr>
        <w:t>Advance Machine Learning and Signal Processin</w:t>
      </w:r>
      <w:r w:rsidR="00A5691E">
        <w:rPr>
          <w:color w:val="auto"/>
        </w:rPr>
        <w:t>g</w:t>
      </w:r>
    </w:p>
    <w:p w14:paraId="53FA237F" w14:textId="77777777" w:rsidR="00A5691E" w:rsidRDefault="00A37FE9" w:rsidP="00A5691E">
      <w:pPr>
        <w:pStyle w:val="ListBullet"/>
        <w:numPr>
          <w:ilvl w:val="0"/>
          <w:numId w:val="0"/>
        </w:numPr>
        <w:ind w:left="1140"/>
        <w:rPr>
          <w:color w:val="auto"/>
        </w:rPr>
      </w:pPr>
      <w:r w:rsidRPr="00A5691E">
        <w:rPr>
          <w:color w:val="auto"/>
        </w:rPr>
        <w:t>Date: June 14, 2019</w:t>
      </w:r>
    </w:p>
    <w:p w14:paraId="3C49BE98" w14:textId="77777777" w:rsidR="00A5691E" w:rsidRDefault="00A37FE9" w:rsidP="00A5691E">
      <w:pPr>
        <w:pStyle w:val="ListBullet"/>
        <w:numPr>
          <w:ilvl w:val="0"/>
          <w:numId w:val="0"/>
        </w:numPr>
        <w:ind w:left="1140"/>
        <w:rPr>
          <w:color w:val="auto"/>
        </w:rPr>
      </w:pPr>
      <w:r>
        <w:rPr>
          <w:color w:val="auto"/>
        </w:rPr>
        <w:t xml:space="preserve">Issued By: IBM </w:t>
      </w:r>
    </w:p>
    <w:p w14:paraId="07CADC70" w14:textId="05E3A8D0" w:rsidR="00A5691E" w:rsidRDefault="00A5691E" w:rsidP="008009A1">
      <w:pPr>
        <w:pStyle w:val="ListBullet"/>
        <w:numPr>
          <w:ilvl w:val="0"/>
          <w:numId w:val="0"/>
        </w:numPr>
        <w:rPr>
          <w:rFonts w:asciiTheme="majorHAnsi" w:hAnsiTheme="majorHAnsi" w:cs="Arial"/>
          <w:b/>
          <w:color w:val="2A7B88" w:themeColor="accent1" w:themeShade="BF"/>
          <w:sz w:val="24"/>
          <w:szCs w:val="24"/>
          <w:shd w:val="clear" w:color="auto" w:fill="FFFFFF"/>
        </w:rPr>
      </w:pPr>
    </w:p>
    <w:p w14:paraId="7A6C7811" w14:textId="72EC57B8" w:rsidR="00A5691E" w:rsidRPr="00A5691E" w:rsidRDefault="009A7AA3" w:rsidP="00A5691E">
      <w:pPr>
        <w:pStyle w:val="ListBullet"/>
        <w:numPr>
          <w:ilvl w:val="0"/>
          <w:numId w:val="29"/>
        </w:numPr>
        <w:rPr>
          <w:rFonts w:asciiTheme="majorHAnsi" w:hAnsiTheme="majorHAnsi" w:cs="Arial"/>
          <w:b/>
          <w:color w:val="2A7B88" w:themeColor="accent1" w:themeShade="BF"/>
          <w:sz w:val="24"/>
          <w:szCs w:val="24"/>
          <w:shd w:val="clear" w:color="auto" w:fill="FFFFFF"/>
        </w:rPr>
      </w:pPr>
      <w:r w:rsidRPr="00A5691E">
        <w:rPr>
          <w:color w:val="auto"/>
        </w:rPr>
        <w:t xml:space="preserve">Scalable Data Science </w:t>
      </w:r>
    </w:p>
    <w:p w14:paraId="21723B80" w14:textId="77777777" w:rsidR="00A5691E" w:rsidRDefault="009A7AA3" w:rsidP="00A5691E">
      <w:pPr>
        <w:pStyle w:val="ListBullet"/>
        <w:numPr>
          <w:ilvl w:val="0"/>
          <w:numId w:val="0"/>
        </w:numPr>
        <w:ind w:left="1140"/>
        <w:rPr>
          <w:color w:val="auto"/>
        </w:rPr>
      </w:pPr>
      <w:r w:rsidRPr="00A5691E">
        <w:rPr>
          <w:color w:val="auto"/>
        </w:rPr>
        <w:t>Date: June 28, 2019</w:t>
      </w:r>
    </w:p>
    <w:p w14:paraId="111885AB" w14:textId="77777777" w:rsidR="00A5691E" w:rsidRDefault="009A7AA3" w:rsidP="00A5691E">
      <w:pPr>
        <w:pStyle w:val="ListBullet"/>
        <w:numPr>
          <w:ilvl w:val="0"/>
          <w:numId w:val="0"/>
        </w:numPr>
        <w:ind w:left="1140"/>
        <w:rPr>
          <w:color w:val="auto"/>
        </w:rPr>
      </w:pPr>
      <w:r>
        <w:rPr>
          <w:color w:val="auto"/>
        </w:rPr>
        <w:t>Issued by: IBM</w:t>
      </w:r>
    </w:p>
    <w:p w14:paraId="6B883F98" w14:textId="77777777" w:rsidR="00A5691E" w:rsidRDefault="00A5691E" w:rsidP="00A5691E">
      <w:pPr>
        <w:pStyle w:val="ListBullet"/>
        <w:numPr>
          <w:ilvl w:val="0"/>
          <w:numId w:val="0"/>
        </w:numPr>
        <w:ind w:left="1140"/>
        <w:rPr>
          <w:color w:val="auto"/>
        </w:rPr>
      </w:pPr>
    </w:p>
    <w:p w14:paraId="1FD2B24E" w14:textId="77777777" w:rsidR="00A5691E" w:rsidRPr="00A5691E" w:rsidRDefault="006A7772" w:rsidP="00A5691E">
      <w:pPr>
        <w:pStyle w:val="ListBullet"/>
        <w:numPr>
          <w:ilvl w:val="0"/>
          <w:numId w:val="29"/>
        </w:numPr>
        <w:rPr>
          <w:rFonts w:asciiTheme="majorHAnsi" w:hAnsiTheme="majorHAnsi" w:cs="Arial"/>
          <w:b/>
          <w:color w:val="2A7B88" w:themeColor="accent1" w:themeShade="BF"/>
          <w:sz w:val="24"/>
          <w:szCs w:val="24"/>
          <w:shd w:val="clear" w:color="auto" w:fill="FFFFFF"/>
        </w:rPr>
      </w:pPr>
      <w:r w:rsidRPr="00D7225A">
        <w:rPr>
          <w:color w:val="auto"/>
        </w:rPr>
        <w:t>70 – 774 Perform Data Science using Azure Machine Learning</w:t>
      </w:r>
    </w:p>
    <w:p w14:paraId="3718C8EA" w14:textId="77777777" w:rsidR="00A5691E" w:rsidRDefault="006A7772" w:rsidP="00A5691E">
      <w:pPr>
        <w:pStyle w:val="ListBullet"/>
        <w:numPr>
          <w:ilvl w:val="0"/>
          <w:numId w:val="0"/>
        </w:numPr>
        <w:ind w:left="1140"/>
        <w:rPr>
          <w:color w:val="auto"/>
        </w:rPr>
      </w:pPr>
      <w:r w:rsidRPr="00A5691E">
        <w:rPr>
          <w:color w:val="auto"/>
        </w:rPr>
        <w:t>Date: June 27, 2018</w:t>
      </w:r>
    </w:p>
    <w:p w14:paraId="00C4EDB1" w14:textId="77777777" w:rsidR="00A5691E" w:rsidRDefault="006A7772" w:rsidP="00A5691E">
      <w:pPr>
        <w:pStyle w:val="ListBullet"/>
        <w:numPr>
          <w:ilvl w:val="0"/>
          <w:numId w:val="0"/>
        </w:numPr>
        <w:ind w:left="1140"/>
        <w:rPr>
          <w:color w:val="auto"/>
        </w:rPr>
      </w:pPr>
      <w:r w:rsidRPr="00D7225A">
        <w:rPr>
          <w:color w:val="auto"/>
        </w:rPr>
        <w:t>Issued By: Microsoft Corporation</w:t>
      </w:r>
    </w:p>
    <w:p w14:paraId="1BA84BC5" w14:textId="77777777" w:rsidR="00A5691E" w:rsidRDefault="00A5691E" w:rsidP="00A5691E">
      <w:pPr>
        <w:pStyle w:val="ListBullet"/>
        <w:numPr>
          <w:ilvl w:val="0"/>
          <w:numId w:val="0"/>
        </w:numPr>
        <w:ind w:left="1140"/>
        <w:rPr>
          <w:color w:val="auto"/>
        </w:rPr>
      </w:pPr>
    </w:p>
    <w:p w14:paraId="11DDE3F0" w14:textId="77777777" w:rsidR="00A5691E" w:rsidRPr="00A5691E" w:rsidRDefault="00250966" w:rsidP="00A5691E">
      <w:pPr>
        <w:pStyle w:val="ListBullet"/>
        <w:numPr>
          <w:ilvl w:val="0"/>
          <w:numId w:val="29"/>
        </w:numPr>
        <w:rPr>
          <w:rFonts w:asciiTheme="majorHAnsi" w:hAnsiTheme="majorHAnsi" w:cs="Arial"/>
          <w:b/>
          <w:color w:val="2A7B88" w:themeColor="accent1" w:themeShade="BF"/>
          <w:sz w:val="24"/>
          <w:szCs w:val="24"/>
          <w:shd w:val="clear" w:color="auto" w:fill="FFFFFF"/>
        </w:rPr>
      </w:pPr>
      <w:r w:rsidRPr="00250966">
        <w:rPr>
          <w:color w:val="auto"/>
        </w:rPr>
        <w:t>Supervised and Unsupervised Learning</w:t>
      </w:r>
    </w:p>
    <w:p w14:paraId="55D84441" w14:textId="77777777" w:rsidR="00A5691E" w:rsidRDefault="00250966" w:rsidP="00A5691E">
      <w:pPr>
        <w:pStyle w:val="ListBullet"/>
        <w:numPr>
          <w:ilvl w:val="0"/>
          <w:numId w:val="0"/>
        </w:numPr>
        <w:ind w:left="1140"/>
        <w:rPr>
          <w:color w:val="auto"/>
        </w:rPr>
      </w:pPr>
      <w:r w:rsidRPr="00A5691E">
        <w:rPr>
          <w:color w:val="auto"/>
        </w:rPr>
        <w:t>Date: 24</w:t>
      </w:r>
      <w:r w:rsidRPr="00A5691E">
        <w:rPr>
          <w:color w:val="auto"/>
          <w:vertAlign w:val="superscript"/>
        </w:rPr>
        <w:t>th</w:t>
      </w:r>
      <w:r w:rsidRPr="00A5691E">
        <w:rPr>
          <w:color w:val="auto"/>
        </w:rPr>
        <w:t xml:space="preserve"> September 2018</w:t>
      </w:r>
    </w:p>
    <w:p w14:paraId="52C56C61" w14:textId="77777777" w:rsidR="00A5691E" w:rsidRDefault="00250966" w:rsidP="00A5691E">
      <w:pPr>
        <w:pStyle w:val="ListBullet"/>
        <w:numPr>
          <w:ilvl w:val="0"/>
          <w:numId w:val="0"/>
        </w:numPr>
        <w:ind w:left="1140"/>
        <w:rPr>
          <w:color w:val="auto"/>
        </w:rPr>
      </w:pPr>
      <w:r w:rsidRPr="00250966">
        <w:rPr>
          <w:color w:val="auto"/>
        </w:rPr>
        <w:t xml:space="preserve">Issued By: </w:t>
      </w:r>
      <w:proofErr w:type="spellStart"/>
      <w:r w:rsidRPr="00250966">
        <w:rPr>
          <w:color w:val="auto"/>
        </w:rPr>
        <w:t>DataCamp</w:t>
      </w:r>
      <w:proofErr w:type="spellEnd"/>
    </w:p>
    <w:p w14:paraId="592FF461" w14:textId="77777777" w:rsidR="00A5691E" w:rsidRDefault="00A5691E" w:rsidP="00A5691E">
      <w:pPr>
        <w:pStyle w:val="ListBullet"/>
        <w:numPr>
          <w:ilvl w:val="0"/>
          <w:numId w:val="0"/>
        </w:numPr>
        <w:ind w:left="1140"/>
        <w:rPr>
          <w:color w:val="auto"/>
        </w:rPr>
      </w:pPr>
    </w:p>
    <w:p w14:paraId="0CC16FF2" w14:textId="77777777" w:rsidR="00A5691E" w:rsidRPr="00A5691E" w:rsidRDefault="00D7225A" w:rsidP="00A5691E">
      <w:pPr>
        <w:pStyle w:val="ListBullet"/>
        <w:numPr>
          <w:ilvl w:val="0"/>
          <w:numId w:val="29"/>
        </w:numPr>
        <w:rPr>
          <w:rFonts w:asciiTheme="majorHAnsi" w:hAnsiTheme="majorHAnsi" w:cs="Arial"/>
          <w:b/>
          <w:color w:val="2A7B88" w:themeColor="accent1" w:themeShade="BF"/>
          <w:sz w:val="24"/>
          <w:szCs w:val="24"/>
          <w:shd w:val="clear" w:color="auto" w:fill="FFFFFF"/>
        </w:rPr>
      </w:pPr>
      <w:r w:rsidRPr="00A5691E">
        <w:rPr>
          <w:color w:val="auto"/>
        </w:rPr>
        <w:t>Master Computer Vision using Machine Learning and Python</w:t>
      </w:r>
    </w:p>
    <w:p w14:paraId="64A9085E" w14:textId="77777777" w:rsidR="00A5691E" w:rsidRDefault="00D7225A" w:rsidP="00A5691E">
      <w:pPr>
        <w:pStyle w:val="ListBullet"/>
        <w:numPr>
          <w:ilvl w:val="0"/>
          <w:numId w:val="0"/>
        </w:numPr>
        <w:ind w:left="1140"/>
        <w:rPr>
          <w:color w:val="auto"/>
        </w:rPr>
      </w:pPr>
      <w:r w:rsidRPr="00A5691E">
        <w:rPr>
          <w:color w:val="auto"/>
        </w:rPr>
        <w:t>Date: October 10, 2018</w:t>
      </w:r>
    </w:p>
    <w:p w14:paraId="7DB895C5" w14:textId="77777777" w:rsidR="00A5691E" w:rsidRDefault="00D7225A" w:rsidP="00A5691E">
      <w:pPr>
        <w:pStyle w:val="ListBullet"/>
        <w:numPr>
          <w:ilvl w:val="0"/>
          <w:numId w:val="0"/>
        </w:numPr>
        <w:ind w:left="1140"/>
        <w:rPr>
          <w:color w:val="auto"/>
        </w:rPr>
      </w:pPr>
      <w:r w:rsidRPr="00A5691E">
        <w:rPr>
          <w:color w:val="auto"/>
        </w:rPr>
        <w:t>Issued by: Udemy</w:t>
      </w:r>
    </w:p>
    <w:p w14:paraId="710EFC50" w14:textId="77777777" w:rsidR="00A5691E" w:rsidRDefault="00A5691E" w:rsidP="00A5691E">
      <w:pPr>
        <w:pStyle w:val="ListBullet"/>
        <w:numPr>
          <w:ilvl w:val="0"/>
          <w:numId w:val="0"/>
        </w:numPr>
        <w:ind w:left="1140"/>
        <w:rPr>
          <w:color w:val="auto"/>
        </w:rPr>
      </w:pPr>
    </w:p>
    <w:p w14:paraId="18CA8543" w14:textId="77777777" w:rsidR="00A5691E" w:rsidRPr="00A5691E" w:rsidRDefault="00302471" w:rsidP="00A5691E">
      <w:pPr>
        <w:pStyle w:val="ListBullet"/>
        <w:numPr>
          <w:ilvl w:val="0"/>
          <w:numId w:val="29"/>
        </w:numPr>
        <w:rPr>
          <w:rFonts w:asciiTheme="majorHAnsi" w:hAnsiTheme="majorHAnsi" w:cs="Arial"/>
          <w:b/>
          <w:color w:val="2A7B88" w:themeColor="accent1" w:themeShade="BF"/>
          <w:sz w:val="24"/>
          <w:szCs w:val="24"/>
          <w:shd w:val="clear" w:color="auto" w:fill="FFFFFF"/>
        </w:rPr>
      </w:pPr>
      <w:r w:rsidRPr="00A5691E">
        <w:rPr>
          <w:color w:val="auto"/>
        </w:rPr>
        <w:t>Deep Learning</w:t>
      </w:r>
      <w:r w:rsidR="00BF71BE" w:rsidRPr="00A5691E">
        <w:rPr>
          <w:color w:val="auto"/>
        </w:rPr>
        <w:t xml:space="preserve"> with </w:t>
      </w:r>
      <w:proofErr w:type="spellStart"/>
      <w:r w:rsidR="00BF71BE" w:rsidRPr="00A5691E">
        <w:rPr>
          <w:color w:val="auto"/>
        </w:rPr>
        <w:t>Keras</w:t>
      </w:r>
      <w:proofErr w:type="spellEnd"/>
    </w:p>
    <w:p w14:paraId="1245174A" w14:textId="77777777" w:rsidR="00A5691E" w:rsidRDefault="00302471" w:rsidP="00A5691E">
      <w:pPr>
        <w:pStyle w:val="ListBullet"/>
        <w:numPr>
          <w:ilvl w:val="0"/>
          <w:numId w:val="0"/>
        </w:numPr>
        <w:ind w:left="1140"/>
        <w:rPr>
          <w:color w:val="auto"/>
        </w:rPr>
      </w:pPr>
      <w:r w:rsidRPr="00A5691E">
        <w:rPr>
          <w:color w:val="auto"/>
        </w:rPr>
        <w:t>Date: 19</w:t>
      </w:r>
      <w:r w:rsidRPr="00A5691E">
        <w:rPr>
          <w:color w:val="auto"/>
          <w:vertAlign w:val="superscript"/>
        </w:rPr>
        <w:t>th</w:t>
      </w:r>
      <w:r w:rsidRPr="00A5691E">
        <w:rPr>
          <w:color w:val="auto"/>
        </w:rPr>
        <w:t xml:space="preserve"> October 2018</w:t>
      </w:r>
    </w:p>
    <w:p w14:paraId="17A80646" w14:textId="77777777" w:rsidR="00A5691E" w:rsidRDefault="00302471" w:rsidP="00A5691E">
      <w:pPr>
        <w:pStyle w:val="ListBullet"/>
        <w:numPr>
          <w:ilvl w:val="0"/>
          <w:numId w:val="0"/>
        </w:numPr>
        <w:ind w:left="1140"/>
        <w:rPr>
          <w:color w:val="auto"/>
        </w:rPr>
      </w:pPr>
      <w:r w:rsidRPr="00A5691E">
        <w:rPr>
          <w:color w:val="auto"/>
        </w:rPr>
        <w:t>Issued By: DataCamp</w:t>
      </w:r>
    </w:p>
    <w:p w14:paraId="7F4742BB" w14:textId="77777777" w:rsidR="00A5691E" w:rsidRDefault="00A5691E" w:rsidP="00A5691E">
      <w:pPr>
        <w:pStyle w:val="ListBullet"/>
        <w:numPr>
          <w:ilvl w:val="0"/>
          <w:numId w:val="0"/>
        </w:numPr>
        <w:ind w:left="1140"/>
        <w:rPr>
          <w:color w:val="auto"/>
        </w:rPr>
      </w:pPr>
    </w:p>
    <w:p w14:paraId="0A66F72A" w14:textId="77777777" w:rsidR="00A5691E" w:rsidRPr="00A5691E" w:rsidRDefault="00250966" w:rsidP="00A5691E">
      <w:pPr>
        <w:pStyle w:val="ListBullet"/>
        <w:numPr>
          <w:ilvl w:val="0"/>
          <w:numId w:val="29"/>
        </w:numPr>
        <w:rPr>
          <w:rFonts w:asciiTheme="majorHAnsi" w:hAnsiTheme="majorHAnsi" w:cs="Arial"/>
          <w:b/>
          <w:color w:val="2A7B88" w:themeColor="accent1" w:themeShade="BF"/>
          <w:sz w:val="24"/>
          <w:szCs w:val="24"/>
          <w:shd w:val="clear" w:color="auto" w:fill="FFFFFF"/>
        </w:rPr>
      </w:pPr>
      <w:r w:rsidRPr="00A5691E">
        <w:rPr>
          <w:color w:val="auto"/>
        </w:rPr>
        <w:t>532 – Developing Microsoft Azure Solutions</w:t>
      </w:r>
    </w:p>
    <w:p w14:paraId="394BF190" w14:textId="77777777" w:rsidR="00A5691E" w:rsidRDefault="00250966" w:rsidP="00A5691E">
      <w:pPr>
        <w:pStyle w:val="ListBullet"/>
        <w:numPr>
          <w:ilvl w:val="0"/>
          <w:numId w:val="0"/>
        </w:numPr>
        <w:ind w:left="1140"/>
        <w:rPr>
          <w:color w:val="auto"/>
        </w:rPr>
      </w:pPr>
      <w:r w:rsidRPr="00A5691E">
        <w:rPr>
          <w:color w:val="auto"/>
        </w:rPr>
        <w:t xml:space="preserve">Date: September 9, 2016 </w:t>
      </w:r>
    </w:p>
    <w:p w14:paraId="52247CAD" w14:textId="7DBC3BB8" w:rsidR="00B6505E" w:rsidRPr="00A5691E" w:rsidRDefault="00250966" w:rsidP="00A5691E">
      <w:pPr>
        <w:pStyle w:val="ListBullet"/>
        <w:numPr>
          <w:ilvl w:val="0"/>
          <w:numId w:val="0"/>
        </w:numPr>
        <w:ind w:left="1140"/>
        <w:rPr>
          <w:rFonts w:asciiTheme="majorHAnsi" w:hAnsiTheme="majorHAnsi" w:cs="Arial"/>
          <w:b/>
          <w:color w:val="2A7B88" w:themeColor="accent1" w:themeShade="BF"/>
          <w:sz w:val="24"/>
          <w:szCs w:val="24"/>
          <w:shd w:val="clear" w:color="auto" w:fill="FFFFFF"/>
        </w:rPr>
      </w:pPr>
      <w:r w:rsidRPr="00A5691E">
        <w:rPr>
          <w:color w:val="auto"/>
        </w:rPr>
        <w:lastRenderedPageBreak/>
        <w:t>Issued By: Microsoft Corporatio</w:t>
      </w:r>
      <w:r w:rsidR="00B6505E" w:rsidRPr="00A5691E">
        <w:rPr>
          <w:color w:val="auto"/>
        </w:rPr>
        <w:t>n</w:t>
      </w:r>
    </w:p>
    <w:p w14:paraId="0107D126" w14:textId="5CCFD336" w:rsidR="003D674D" w:rsidRPr="00B6505E" w:rsidRDefault="003D674D" w:rsidP="00B6505E">
      <w:pPr>
        <w:pStyle w:val="ListParagraph"/>
        <w:jc w:val="center"/>
        <w:rPr>
          <w:color w:val="auto"/>
        </w:rPr>
      </w:pPr>
      <w:r w:rsidRPr="00B6505E">
        <w:rPr>
          <w:b/>
          <w:color w:val="2A7B88" w:themeColor="accent1" w:themeShade="BF"/>
        </w:rPr>
        <w:t>Accomplishments</w:t>
      </w:r>
    </w:p>
    <w:p w14:paraId="7A21FD99" w14:textId="0C4ED614" w:rsidR="00D44891" w:rsidRDefault="00D44891" w:rsidP="00D44891">
      <w:pPr>
        <w:pStyle w:val="ListBullet"/>
        <w:numPr>
          <w:ilvl w:val="0"/>
          <w:numId w:val="8"/>
        </w:numPr>
        <w:rPr>
          <w:rFonts w:eastAsiaTheme="minorHAnsi"/>
          <w:color w:val="auto"/>
          <w:lang w:val="en-IN"/>
        </w:rPr>
      </w:pPr>
      <w:r>
        <w:rPr>
          <w:rFonts w:eastAsiaTheme="minorHAnsi"/>
          <w:color w:val="auto"/>
          <w:lang w:val="en-IN"/>
        </w:rPr>
        <w:t xml:space="preserve">Microsoft Spotlight – Inspiring </w:t>
      </w:r>
      <w:r w:rsidR="006A7772">
        <w:rPr>
          <w:rFonts w:eastAsiaTheme="minorHAnsi"/>
          <w:color w:val="auto"/>
          <w:lang w:val="en-IN"/>
        </w:rPr>
        <w:t>Teacher | 2018</w:t>
      </w:r>
    </w:p>
    <w:p w14:paraId="3E29F016" w14:textId="6D848E19" w:rsidR="008B39BE" w:rsidRDefault="00D44891" w:rsidP="00D44891">
      <w:pPr>
        <w:pStyle w:val="ListBullet"/>
        <w:numPr>
          <w:ilvl w:val="0"/>
          <w:numId w:val="0"/>
        </w:numPr>
      </w:pPr>
      <w:r>
        <w:rPr>
          <w:rFonts w:eastAsiaTheme="minorHAnsi"/>
          <w:color w:val="auto"/>
          <w:lang w:val="en-IN"/>
        </w:rPr>
        <w:t xml:space="preserve">               </w:t>
      </w:r>
      <w:r w:rsidR="008B39BE" w:rsidRPr="008A0F44">
        <w:rPr>
          <w:rFonts w:eastAsiaTheme="minorHAnsi"/>
          <w:color w:val="auto"/>
          <w:lang w:val="en-IN"/>
        </w:rPr>
        <w:t xml:space="preserve">Delivered Classroom Trainings </w:t>
      </w:r>
      <w:r w:rsidR="00330E30" w:rsidRPr="008A0F44">
        <w:rPr>
          <w:rFonts w:eastAsiaTheme="minorHAnsi"/>
          <w:color w:val="auto"/>
          <w:lang w:val="en-IN"/>
        </w:rPr>
        <w:t>on</w:t>
      </w:r>
      <w:r w:rsidR="008B39BE" w:rsidRPr="008A0F44">
        <w:rPr>
          <w:rFonts w:eastAsiaTheme="minorHAnsi"/>
          <w:color w:val="auto"/>
          <w:lang w:val="en-IN"/>
        </w:rPr>
        <w:t xml:space="preserve"> Data Science (Machine Learning and </w:t>
      </w:r>
      <w:r w:rsidR="00BF71BE">
        <w:rPr>
          <w:rFonts w:eastAsiaTheme="minorHAnsi"/>
          <w:color w:val="auto"/>
          <w:lang w:val="en-IN"/>
        </w:rPr>
        <w:t>Deep Learning</w:t>
      </w:r>
      <w:r w:rsidR="008B39BE" w:rsidRPr="008A0F44">
        <w:rPr>
          <w:rFonts w:eastAsiaTheme="minorHAnsi"/>
          <w:color w:val="auto"/>
          <w:lang w:val="en-IN"/>
        </w:rPr>
        <w:t>)</w:t>
      </w:r>
      <w:r w:rsidR="008B39BE" w:rsidRPr="008A0F44">
        <w:t>.</w:t>
      </w:r>
    </w:p>
    <w:p w14:paraId="6B51E2DF" w14:textId="14538DE1" w:rsidR="00D7225A" w:rsidRDefault="00D44891" w:rsidP="00D7225A">
      <w:pPr>
        <w:pStyle w:val="ListBullet"/>
        <w:numPr>
          <w:ilvl w:val="0"/>
          <w:numId w:val="8"/>
        </w:numPr>
        <w:rPr>
          <w:color w:val="auto"/>
        </w:rPr>
      </w:pPr>
      <w:r w:rsidRPr="00503BC6">
        <w:rPr>
          <w:color w:val="auto"/>
        </w:rPr>
        <w:t>President of Optical Society of America Student Chapter, KIIT.</w:t>
      </w:r>
      <w:r w:rsidR="006A7772">
        <w:rPr>
          <w:color w:val="auto"/>
        </w:rPr>
        <w:t xml:space="preserve"> | 2015 </w:t>
      </w:r>
      <w:r w:rsidR="00D7225A">
        <w:rPr>
          <w:color w:val="auto"/>
        </w:rPr>
        <w:t>–</w:t>
      </w:r>
      <w:r w:rsidR="006A7772">
        <w:rPr>
          <w:color w:val="auto"/>
        </w:rPr>
        <w:t xml:space="preserve"> 2016</w:t>
      </w:r>
    </w:p>
    <w:p w14:paraId="403D777B" w14:textId="2EC052FE" w:rsidR="003D58CE" w:rsidRPr="00D7225A" w:rsidRDefault="003D58CE" w:rsidP="00D7225A">
      <w:pPr>
        <w:pStyle w:val="ListBullet"/>
        <w:numPr>
          <w:ilvl w:val="0"/>
          <w:numId w:val="8"/>
        </w:numPr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3EDC34" wp14:editId="01997D64">
                <wp:simplePos x="0" y="0"/>
                <wp:positionH relativeFrom="column">
                  <wp:posOffset>6350</wp:posOffset>
                </wp:positionH>
                <wp:positionV relativeFrom="paragraph">
                  <wp:posOffset>260350</wp:posOffset>
                </wp:positionV>
                <wp:extent cx="7010400" cy="6350"/>
                <wp:effectExtent l="19050" t="38100" r="76200" b="1079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0" cy="635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3EEA808" id="Straight Connector 1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20.5pt" to="552.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kGXGwIAAIcEAAAOAAAAZHJzL2Uyb0RvYy54bWysVMFu2zAMvQ/YPwi6L3bStQ2MOD2k2C7D&#10;FjTbelZkKRYmSwKlxMnfj6ITN+iAAhvmgyCK5OPjo+TFw7Gz7KAgGu9qPp2UnCknfWPcruY/vn/6&#10;MOcsJuEaYb1TNT+pyB+W798t+lCpmW+9bRQwBHGx6kPN25RCVRRRtqoTceKDcujUHjqR0IRd0YDo&#10;Eb2zxaws74reQxPASxUjnj4OTr4kfK2VTN+0jioxW3PklmgFWrd5LZYLUe1AhNbIMw3xDyw6YRwW&#10;HaEeRRJsD+YPqM5I8NHrNJG+K7zWRirqAbuZlq+62bQiKOoFxYlhlCn+P1j59bAGZhqc3ZQzJzqc&#10;0SaBMLs2sZV3DhX0wNCJSvUhVpiwcms4WzGsIbd91NAxbU34iUAkBLbGjqTzadRZHROTeHiPrX4s&#10;cRwSfXc3tzSGYkDJaAFi+qx8x/Km5ta4rIKoxOFLTFgZQy8h+VjRnNGVDb9PCjZt07Ot3cOTwM5u&#10;y3ku1pgMdjOfDgZegtl9mT/OhN3h7U2WM/Dp2aSWlM+8L3RWFthB4CXaWiF/DWxsaMVwiM0gzAsz&#10;jCaWIxmyrngWWcpBPNqlk1W5lHVPSuM4UKRBRnoIaqwupFQu0TBQBIrOadpYOyYOpN9MPMfn1IHU&#10;3ySPGVTZuzQmd8Z5IG1eVU/HC2U9xKMeV33n7dY3J7pW5MDbTpKdX2Z+Ttc2pb/8P5a/AQAA//8D&#10;AFBLAwQUAAYACAAAACEAUIrCptoAAAAIAQAADwAAAGRycy9kb3ducmV2LnhtbExPTU/DMAy9I/Ef&#10;IiNxY8kqQKg0ndDELhwQdAiuWeO1EY3TNdkW/j3uCU7287PeR7XKfhAnnKILpGG5UCCQ2mAddRo+&#10;tpubBxAxGbJmCIQafjDCqr68qExpw5ne8dSkTrAIxdJo6FMaSylj26M3cRFGJOb2YfImMZw6aSdz&#10;ZnE/yEKpe+mNI3bozYjrHtvv5ug1bN8+5X6wr8+bMR9eDvlrXbjGaX19lZ8eQSTM6e8Z5vgcHWrO&#10;tAtHslEMjLlJ0nA7z5leqjvednwpFMi6kv8L1L8AAAD//wMAUEsBAi0AFAAGAAgAAAAhALaDOJL+&#10;AAAA4QEAABMAAAAAAAAAAAAAAAAAAAAAAFtDb250ZW50X1R5cGVzXS54bWxQSwECLQAUAAYACAAA&#10;ACEAOP0h/9YAAACUAQAACwAAAAAAAAAAAAAAAAAvAQAAX3JlbHMvLnJlbHNQSwECLQAUAAYACAAA&#10;ACEA7aZBlxsCAACHBAAADgAAAAAAAAAAAAAAAAAuAgAAZHJzL2Uyb0RvYy54bWxQSwECLQAUAAYA&#10;CAAAACEAUIrCptoAAAAIAQAADwAAAAAAAAAAAAAAAAB1BAAAZHJzL2Rvd25yZXYueG1sUEsFBgAA&#10;AAAEAAQA8wAAAHwFAAAAAA==&#10;" strokecolor="#39a5b7 [3204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>
        <w:rPr>
          <w:color w:val="auto"/>
        </w:rPr>
        <w:t>Author: Together Forever</w:t>
      </w:r>
      <w:r w:rsidR="006F2930">
        <w:rPr>
          <w:color w:val="auto"/>
        </w:rPr>
        <w:t xml:space="preserve"> </w:t>
      </w:r>
    </w:p>
    <w:p w14:paraId="7186D1F4" w14:textId="5C316544" w:rsidR="00DF1A06" w:rsidRDefault="00DF1A06" w:rsidP="00786355">
      <w:pPr>
        <w:rPr>
          <w:color w:val="auto"/>
        </w:rPr>
      </w:pPr>
    </w:p>
    <w:p w14:paraId="6E06C3A2" w14:textId="148C0734" w:rsidR="00DF1A06" w:rsidRDefault="00DF1A06" w:rsidP="00786355">
      <w:pPr>
        <w:rPr>
          <w:color w:val="auto"/>
        </w:rPr>
      </w:pPr>
    </w:p>
    <w:p w14:paraId="0E4618F5" w14:textId="77777777" w:rsidR="00DF1A06" w:rsidRDefault="00DF1A06" w:rsidP="00786355">
      <w:pPr>
        <w:rPr>
          <w:rFonts w:asciiTheme="majorHAnsi" w:hAnsiTheme="majorHAnsi" w:cs="Arial"/>
          <w:color w:val="222222"/>
          <w:shd w:val="clear" w:color="auto" w:fill="FFFFFF"/>
        </w:rPr>
      </w:pPr>
    </w:p>
    <w:p w14:paraId="5AFD185A" w14:textId="3107FDE8" w:rsidR="00DF1A06" w:rsidRPr="00DF1A06" w:rsidRDefault="00DF1A06" w:rsidP="00786355">
      <w:pPr>
        <w:rPr>
          <w:rFonts w:asciiTheme="majorHAnsi" w:hAnsiTheme="majorHAnsi"/>
          <w:color w:val="auto"/>
        </w:rPr>
      </w:pPr>
      <w:r w:rsidRPr="00DF1A06">
        <w:rPr>
          <w:rFonts w:asciiTheme="majorHAnsi" w:hAnsiTheme="majorHAnsi" w:cs="Arial"/>
          <w:color w:val="222222"/>
          <w:shd w:val="clear" w:color="auto" w:fill="FFFFFF"/>
        </w:rPr>
        <w:t>I hereby </w:t>
      </w:r>
      <w:r w:rsidRPr="00DF1A06">
        <w:rPr>
          <w:rFonts w:asciiTheme="majorHAnsi" w:hAnsiTheme="majorHAnsi" w:cs="Arial"/>
          <w:b/>
          <w:bCs/>
          <w:color w:val="222222"/>
          <w:shd w:val="clear" w:color="auto" w:fill="FFFFFF"/>
        </w:rPr>
        <w:t>declare</w:t>
      </w:r>
      <w:r w:rsidRPr="00DF1A06">
        <w:rPr>
          <w:rFonts w:asciiTheme="majorHAnsi" w:hAnsiTheme="majorHAnsi" w:cs="Arial"/>
          <w:color w:val="222222"/>
          <w:shd w:val="clear" w:color="auto" w:fill="FFFFFF"/>
        </w:rPr>
        <w:t> that the above information is true and best of my knowledge</w:t>
      </w:r>
      <w:r>
        <w:rPr>
          <w:rFonts w:asciiTheme="majorHAnsi" w:hAnsiTheme="majorHAnsi" w:cs="Arial"/>
          <w:color w:val="222222"/>
          <w:shd w:val="clear" w:color="auto" w:fill="FFFFFF"/>
        </w:rPr>
        <w:t>.</w:t>
      </w:r>
    </w:p>
    <w:p w14:paraId="6FFF298B" w14:textId="7C738E72" w:rsidR="006270A9" w:rsidRPr="008A0F44" w:rsidRDefault="006270A9" w:rsidP="00385472">
      <w:pPr>
        <w:pStyle w:val="ListParagraph"/>
        <w:rPr>
          <w:lang w:eastAsia="en-IN"/>
        </w:rPr>
      </w:pPr>
    </w:p>
    <w:sectPr w:rsidR="006270A9" w:rsidRPr="008A0F44" w:rsidSect="001C52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045C7" w14:textId="77777777" w:rsidR="0050137A" w:rsidRDefault="0050137A">
      <w:pPr>
        <w:spacing w:after="0"/>
      </w:pPr>
      <w:r>
        <w:separator/>
      </w:r>
    </w:p>
  </w:endnote>
  <w:endnote w:type="continuationSeparator" w:id="0">
    <w:p w14:paraId="611339D2" w14:textId="77777777" w:rsidR="0050137A" w:rsidRDefault="005013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Mincho"/>
    <w:panose1 w:val="00000000000000000000"/>
    <w:charset w:val="8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F3F3B" w14:textId="77777777" w:rsidR="00611ECB" w:rsidRDefault="00611E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B20BE" w14:textId="12866CA0" w:rsidR="00611ECB" w:rsidRDefault="00611EC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8B6F8" w14:textId="77777777" w:rsidR="00611ECB" w:rsidRDefault="00611E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ABD8C" w14:textId="77777777" w:rsidR="0050137A" w:rsidRDefault="0050137A">
      <w:pPr>
        <w:spacing w:after="0"/>
      </w:pPr>
      <w:r>
        <w:separator/>
      </w:r>
    </w:p>
  </w:footnote>
  <w:footnote w:type="continuationSeparator" w:id="0">
    <w:p w14:paraId="79D4BAD0" w14:textId="77777777" w:rsidR="0050137A" w:rsidRDefault="0050137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E4BB7" w14:textId="77777777" w:rsidR="00611ECB" w:rsidRDefault="00611E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859B9" w14:textId="77777777" w:rsidR="00611ECB" w:rsidRDefault="00611E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149CE" w14:textId="77777777" w:rsidR="00611ECB" w:rsidRDefault="00611E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680C8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B90D05"/>
    <w:multiLevelType w:val="hybridMultilevel"/>
    <w:tmpl w:val="F5822AAA"/>
    <w:lvl w:ilvl="0" w:tplc="4422466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 w15:restartNumberingAfterBreak="0">
    <w:nsid w:val="0D7750B8"/>
    <w:multiLevelType w:val="hybridMultilevel"/>
    <w:tmpl w:val="E5101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6F5AF0"/>
    <w:multiLevelType w:val="hybridMultilevel"/>
    <w:tmpl w:val="EE9C59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07639A"/>
    <w:multiLevelType w:val="hybridMultilevel"/>
    <w:tmpl w:val="455A1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4D3383"/>
    <w:multiLevelType w:val="multilevel"/>
    <w:tmpl w:val="C882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8F2AC6"/>
    <w:multiLevelType w:val="hybridMultilevel"/>
    <w:tmpl w:val="F67CBDFE"/>
    <w:lvl w:ilvl="0" w:tplc="DBC8290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957AA3"/>
    <w:multiLevelType w:val="hybridMultilevel"/>
    <w:tmpl w:val="06183E58"/>
    <w:lvl w:ilvl="0" w:tplc="2F1009AC">
      <w:numFmt w:val="bullet"/>
      <w:lvlText w:val="·"/>
      <w:lvlJc w:val="left"/>
      <w:pPr>
        <w:ind w:left="356" w:hanging="216"/>
      </w:pPr>
      <w:rPr>
        <w:rFonts w:ascii="Georgia" w:eastAsia="Georgia" w:hAnsi="Georgia" w:cs="Georgia" w:hint="default"/>
        <w:color w:val="404040"/>
        <w:w w:val="101"/>
        <w:sz w:val="24"/>
        <w:szCs w:val="24"/>
        <w:lang w:val="en-US" w:eastAsia="en-US" w:bidi="en-US"/>
      </w:rPr>
    </w:lvl>
    <w:lvl w:ilvl="1" w:tplc="84CE360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1DD61F22">
      <w:numFmt w:val="bullet"/>
      <w:lvlText w:val="•"/>
      <w:lvlJc w:val="left"/>
      <w:pPr>
        <w:ind w:left="1993" w:hanging="360"/>
      </w:pPr>
      <w:rPr>
        <w:rFonts w:hint="default"/>
        <w:lang w:val="en-US" w:eastAsia="en-US" w:bidi="en-US"/>
      </w:rPr>
    </w:lvl>
    <w:lvl w:ilvl="3" w:tplc="AAAE42A4">
      <w:numFmt w:val="bullet"/>
      <w:lvlText w:val="•"/>
      <w:lvlJc w:val="left"/>
      <w:pPr>
        <w:ind w:left="3126" w:hanging="360"/>
      </w:pPr>
      <w:rPr>
        <w:rFonts w:hint="default"/>
        <w:lang w:val="en-US" w:eastAsia="en-US" w:bidi="en-US"/>
      </w:rPr>
    </w:lvl>
    <w:lvl w:ilvl="4" w:tplc="1A50E1C6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en-US"/>
      </w:rPr>
    </w:lvl>
    <w:lvl w:ilvl="5" w:tplc="0D4C64CA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en-US"/>
      </w:rPr>
    </w:lvl>
    <w:lvl w:ilvl="6" w:tplc="1CDA53D0">
      <w:numFmt w:val="bullet"/>
      <w:lvlText w:val="•"/>
      <w:lvlJc w:val="left"/>
      <w:pPr>
        <w:ind w:left="6526" w:hanging="360"/>
      </w:pPr>
      <w:rPr>
        <w:rFonts w:hint="default"/>
        <w:lang w:val="en-US" w:eastAsia="en-US" w:bidi="en-US"/>
      </w:rPr>
    </w:lvl>
    <w:lvl w:ilvl="7" w:tplc="DE92379E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en-US"/>
      </w:rPr>
    </w:lvl>
    <w:lvl w:ilvl="8" w:tplc="39A6FC0C">
      <w:numFmt w:val="bullet"/>
      <w:lvlText w:val="•"/>
      <w:lvlJc w:val="left"/>
      <w:pPr>
        <w:ind w:left="8793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2A8B5280"/>
    <w:multiLevelType w:val="hybridMultilevel"/>
    <w:tmpl w:val="8D6A7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A146B5"/>
    <w:multiLevelType w:val="hybridMultilevel"/>
    <w:tmpl w:val="E4A8B09C"/>
    <w:lvl w:ilvl="0" w:tplc="F77E4BC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614A05"/>
    <w:multiLevelType w:val="hybridMultilevel"/>
    <w:tmpl w:val="994A39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21031E"/>
    <w:multiLevelType w:val="hybridMultilevel"/>
    <w:tmpl w:val="6CE067D4"/>
    <w:lvl w:ilvl="0" w:tplc="CCDA681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 w:val="0"/>
        <w:color w:val="auto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17477"/>
    <w:multiLevelType w:val="hybridMultilevel"/>
    <w:tmpl w:val="A91E6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16783"/>
    <w:multiLevelType w:val="hybridMultilevel"/>
    <w:tmpl w:val="26389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CB68F5"/>
    <w:multiLevelType w:val="hybridMultilevel"/>
    <w:tmpl w:val="B35C4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2664E"/>
    <w:multiLevelType w:val="hybridMultilevel"/>
    <w:tmpl w:val="27CAB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1658AB"/>
    <w:multiLevelType w:val="multilevel"/>
    <w:tmpl w:val="A020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0E03BE"/>
    <w:multiLevelType w:val="hybridMultilevel"/>
    <w:tmpl w:val="0FF0D46E"/>
    <w:lvl w:ilvl="0" w:tplc="C0BA39E2">
      <w:start w:val="1"/>
      <w:numFmt w:val="decimal"/>
      <w:lvlText w:val="%1."/>
      <w:lvlJc w:val="left"/>
      <w:pPr>
        <w:ind w:left="114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5FA20628"/>
    <w:multiLevelType w:val="hybridMultilevel"/>
    <w:tmpl w:val="D6528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0735E9C"/>
    <w:multiLevelType w:val="hybridMultilevel"/>
    <w:tmpl w:val="A9AEE9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47EA6"/>
    <w:multiLevelType w:val="hybridMultilevel"/>
    <w:tmpl w:val="94AE3D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623638"/>
    <w:multiLevelType w:val="hybridMultilevel"/>
    <w:tmpl w:val="51967E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400922"/>
    <w:multiLevelType w:val="hybridMultilevel"/>
    <w:tmpl w:val="581A54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7284779C"/>
    <w:multiLevelType w:val="hybridMultilevel"/>
    <w:tmpl w:val="3A02E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761A38"/>
    <w:multiLevelType w:val="hybridMultilevel"/>
    <w:tmpl w:val="8D5ED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B954513"/>
    <w:multiLevelType w:val="hybridMultilevel"/>
    <w:tmpl w:val="79726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E201C5"/>
    <w:multiLevelType w:val="hybridMultilevel"/>
    <w:tmpl w:val="21D2C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13"/>
  </w:num>
  <w:num w:numId="4">
    <w:abstractNumId w:val="11"/>
  </w:num>
  <w:num w:numId="5">
    <w:abstractNumId w:val="12"/>
  </w:num>
  <w:num w:numId="6">
    <w:abstractNumId w:val="4"/>
  </w:num>
  <w:num w:numId="7">
    <w:abstractNumId w:val="8"/>
  </w:num>
  <w:num w:numId="8">
    <w:abstractNumId w:val="22"/>
  </w:num>
  <w:num w:numId="9">
    <w:abstractNumId w:val="21"/>
  </w:num>
  <w:num w:numId="10">
    <w:abstractNumId w:val="19"/>
  </w:num>
  <w:num w:numId="11">
    <w:abstractNumId w:val="0"/>
  </w:num>
  <w:num w:numId="12">
    <w:abstractNumId w:val="26"/>
  </w:num>
  <w:num w:numId="13">
    <w:abstractNumId w:val="15"/>
  </w:num>
  <w:num w:numId="14">
    <w:abstractNumId w:val="16"/>
  </w:num>
  <w:num w:numId="15">
    <w:abstractNumId w:val="23"/>
  </w:num>
  <w:num w:numId="16">
    <w:abstractNumId w:val="20"/>
  </w:num>
  <w:num w:numId="17">
    <w:abstractNumId w:val="27"/>
  </w:num>
  <w:num w:numId="18">
    <w:abstractNumId w:val="25"/>
  </w:num>
  <w:num w:numId="19">
    <w:abstractNumId w:val="10"/>
  </w:num>
  <w:num w:numId="20">
    <w:abstractNumId w:val="1"/>
  </w:num>
  <w:num w:numId="21">
    <w:abstractNumId w:val="17"/>
  </w:num>
  <w:num w:numId="22">
    <w:abstractNumId w:val="6"/>
  </w:num>
  <w:num w:numId="23">
    <w:abstractNumId w:val="14"/>
  </w:num>
  <w:num w:numId="24">
    <w:abstractNumId w:val="3"/>
  </w:num>
  <w:num w:numId="25">
    <w:abstractNumId w:val="5"/>
  </w:num>
  <w:num w:numId="26">
    <w:abstractNumId w:val="28"/>
  </w:num>
  <w:num w:numId="27">
    <w:abstractNumId w:val="9"/>
  </w:num>
  <w:num w:numId="28">
    <w:abstractNumId w:val="7"/>
  </w:num>
  <w:num w:numId="29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zS0tzCwNjS3NTEyUdpeDU4uLM/DyQAsNaAFlPDZ0sAAAA"/>
  </w:docVars>
  <w:rsids>
    <w:rsidRoot w:val="00E42424"/>
    <w:rsid w:val="0000328A"/>
    <w:rsid w:val="00011EB9"/>
    <w:rsid w:val="00032F19"/>
    <w:rsid w:val="0003621F"/>
    <w:rsid w:val="00054251"/>
    <w:rsid w:val="00054415"/>
    <w:rsid w:val="000612D1"/>
    <w:rsid w:val="00063205"/>
    <w:rsid w:val="000664C4"/>
    <w:rsid w:val="000666F7"/>
    <w:rsid w:val="000700D5"/>
    <w:rsid w:val="0007229E"/>
    <w:rsid w:val="00073E38"/>
    <w:rsid w:val="00090955"/>
    <w:rsid w:val="000A14E5"/>
    <w:rsid w:val="000A4F59"/>
    <w:rsid w:val="000A5868"/>
    <w:rsid w:val="000B735E"/>
    <w:rsid w:val="000B78A2"/>
    <w:rsid w:val="000C285D"/>
    <w:rsid w:val="000C70A9"/>
    <w:rsid w:val="0010305F"/>
    <w:rsid w:val="00103E96"/>
    <w:rsid w:val="001073D2"/>
    <w:rsid w:val="00130B33"/>
    <w:rsid w:val="00133782"/>
    <w:rsid w:val="001361DC"/>
    <w:rsid w:val="00137802"/>
    <w:rsid w:val="00141A4C"/>
    <w:rsid w:val="0015602F"/>
    <w:rsid w:val="00163890"/>
    <w:rsid w:val="00186437"/>
    <w:rsid w:val="001B29CF"/>
    <w:rsid w:val="001C5253"/>
    <w:rsid w:val="001C6545"/>
    <w:rsid w:val="001D101D"/>
    <w:rsid w:val="001D16DE"/>
    <w:rsid w:val="001D7F55"/>
    <w:rsid w:val="001E5B57"/>
    <w:rsid w:val="001F0C00"/>
    <w:rsid w:val="001F1311"/>
    <w:rsid w:val="00200D2A"/>
    <w:rsid w:val="00214AAC"/>
    <w:rsid w:val="00217753"/>
    <w:rsid w:val="00241E27"/>
    <w:rsid w:val="00246783"/>
    <w:rsid w:val="00250966"/>
    <w:rsid w:val="00265048"/>
    <w:rsid w:val="00265BA8"/>
    <w:rsid w:val="00265F41"/>
    <w:rsid w:val="00277E51"/>
    <w:rsid w:val="0028220F"/>
    <w:rsid w:val="0028376C"/>
    <w:rsid w:val="00292C01"/>
    <w:rsid w:val="00293247"/>
    <w:rsid w:val="002B2C1C"/>
    <w:rsid w:val="002B2E8D"/>
    <w:rsid w:val="002C5E83"/>
    <w:rsid w:val="002F0ECE"/>
    <w:rsid w:val="002F5261"/>
    <w:rsid w:val="002F54F8"/>
    <w:rsid w:val="00302471"/>
    <w:rsid w:val="003047A7"/>
    <w:rsid w:val="00305E68"/>
    <w:rsid w:val="003122E4"/>
    <w:rsid w:val="00313518"/>
    <w:rsid w:val="00317195"/>
    <w:rsid w:val="0032650C"/>
    <w:rsid w:val="00330E30"/>
    <w:rsid w:val="00337309"/>
    <w:rsid w:val="00340C8D"/>
    <w:rsid w:val="00341FB3"/>
    <w:rsid w:val="0035558C"/>
    <w:rsid w:val="00356C14"/>
    <w:rsid w:val="00385472"/>
    <w:rsid w:val="00391B87"/>
    <w:rsid w:val="00397B92"/>
    <w:rsid w:val="003A37B6"/>
    <w:rsid w:val="003B1DDD"/>
    <w:rsid w:val="003D58CE"/>
    <w:rsid w:val="003D674D"/>
    <w:rsid w:val="003F3C73"/>
    <w:rsid w:val="003F3F6B"/>
    <w:rsid w:val="004058F4"/>
    <w:rsid w:val="00407E28"/>
    <w:rsid w:val="004131D0"/>
    <w:rsid w:val="00424B4E"/>
    <w:rsid w:val="0043078C"/>
    <w:rsid w:val="00436A8C"/>
    <w:rsid w:val="004614C3"/>
    <w:rsid w:val="00462497"/>
    <w:rsid w:val="00462D7F"/>
    <w:rsid w:val="004630B4"/>
    <w:rsid w:val="00466D4D"/>
    <w:rsid w:val="00493905"/>
    <w:rsid w:val="004A57CA"/>
    <w:rsid w:val="004B45E1"/>
    <w:rsid w:val="004C3290"/>
    <w:rsid w:val="004C4BD4"/>
    <w:rsid w:val="004C6A6E"/>
    <w:rsid w:val="004D7E40"/>
    <w:rsid w:val="004E6E43"/>
    <w:rsid w:val="004E7EEE"/>
    <w:rsid w:val="004F6EC9"/>
    <w:rsid w:val="0050137A"/>
    <w:rsid w:val="005037EC"/>
    <w:rsid w:val="00503BC6"/>
    <w:rsid w:val="00512C46"/>
    <w:rsid w:val="00523903"/>
    <w:rsid w:val="00524DEA"/>
    <w:rsid w:val="00537DD5"/>
    <w:rsid w:val="0055004F"/>
    <w:rsid w:val="00551BE6"/>
    <w:rsid w:val="005711D5"/>
    <w:rsid w:val="005721D8"/>
    <w:rsid w:val="005760E9"/>
    <w:rsid w:val="0058290C"/>
    <w:rsid w:val="005A340F"/>
    <w:rsid w:val="005A4DEB"/>
    <w:rsid w:val="005B01C0"/>
    <w:rsid w:val="005B7134"/>
    <w:rsid w:val="005E5790"/>
    <w:rsid w:val="005E5C2B"/>
    <w:rsid w:val="005F40B5"/>
    <w:rsid w:val="00606B06"/>
    <w:rsid w:val="00607C2F"/>
    <w:rsid w:val="00611ECB"/>
    <w:rsid w:val="006121AA"/>
    <w:rsid w:val="00617B26"/>
    <w:rsid w:val="00623281"/>
    <w:rsid w:val="00624FBE"/>
    <w:rsid w:val="006270A9"/>
    <w:rsid w:val="00627EA0"/>
    <w:rsid w:val="00633F85"/>
    <w:rsid w:val="00651803"/>
    <w:rsid w:val="0066166C"/>
    <w:rsid w:val="00675956"/>
    <w:rsid w:val="00681034"/>
    <w:rsid w:val="00682150"/>
    <w:rsid w:val="006850B3"/>
    <w:rsid w:val="006A131B"/>
    <w:rsid w:val="006A7772"/>
    <w:rsid w:val="006B7092"/>
    <w:rsid w:val="006B7A85"/>
    <w:rsid w:val="006F2930"/>
    <w:rsid w:val="006F2C9E"/>
    <w:rsid w:val="00701ADA"/>
    <w:rsid w:val="007021B3"/>
    <w:rsid w:val="00710F98"/>
    <w:rsid w:val="00716FCD"/>
    <w:rsid w:val="007300FE"/>
    <w:rsid w:val="007316A4"/>
    <w:rsid w:val="00750ED2"/>
    <w:rsid w:val="007628F8"/>
    <w:rsid w:val="00763DF8"/>
    <w:rsid w:val="00764868"/>
    <w:rsid w:val="00772A00"/>
    <w:rsid w:val="007825F0"/>
    <w:rsid w:val="00786355"/>
    <w:rsid w:val="00786AD7"/>
    <w:rsid w:val="007A22FA"/>
    <w:rsid w:val="007B038C"/>
    <w:rsid w:val="007C03A6"/>
    <w:rsid w:val="007E2538"/>
    <w:rsid w:val="007E4944"/>
    <w:rsid w:val="007F1FD6"/>
    <w:rsid w:val="007F330B"/>
    <w:rsid w:val="008009A1"/>
    <w:rsid w:val="00805B6C"/>
    <w:rsid w:val="00816216"/>
    <w:rsid w:val="0083085C"/>
    <w:rsid w:val="00837B11"/>
    <w:rsid w:val="00852F15"/>
    <w:rsid w:val="00876D83"/>
    <w:rsid w:val="0087734B"/>
    <w:rsid w:val="008775DE"/>
    <w:rsid w:val="0087795E"/>
    <w:rsid w:val="008875AC"/>
    <w:rsid w:val="008A05A0"/>
    <w:rsid w:val="008A0F44"/>
    <w:rsid w:val="008A23B0"/>
    <w:rsid w:val="008B0F8C"/>
    <w:rsid w:val="008B343F"/>
    <w:rsid w:val="008B39BE"/>
    <w:rsid w:val="008B3C51"/>
    <w:rsid w:val="008C5C7B"/>
    <w:rsid w:val="008C644B"/>
    <w:rsid w:val="008C7B18"/>
    <w:rsid w:val="008D194F"/>
    <w:rsid w:val="008D7487"/>
    <w:rsid w:val="00912125"/>
    <w:rsid w:val="0091469F"/>
    <w:rsid w:val="009174D4"/>
    <w:rsid w:val="00917C65"/>
    <w:rsid w:val="0092423D"/>
    <w:rsid w:val="009400DB"/>
    <w:rsid w:val="00953622"/>
    <w:rsid w:val="009859EF"/>
    <w:rsid w:val="009A36C1"/>
    <w:rsid w:val="009A7AA3"/>
    <w:rsid w:val="009C3878"/>
    <w:rsid w:val="009C76EE"/>
    <w:rsid w:val="009D1E3E"/>
    <w:rsid w:val="009D5933"/>
    <w:rsid w:val="009E2CF4"/>
    <w:rsid w:val="009E45FD"/>
    <w:rsid w:val="009E7F66"/>
    <w:rsid w:val="009F011F"/>
    <w:rsid w:val="009F3E36"/>
    <w:rsid w:val="009F6198"/>
    <w:rsid w:val="009F762B"/>
    <w:rsid w:val="00A0061A"/>
    <w:rsid w:val="00A26412"/>
    <w:rsid w:val="00A37FE9"/>
    <w:rsid w:val="00A5691E"/>
    <w:rsid w:val="00A61B63"/>
    <w:rsid w:val="00A663A5"/>
    <w:rsid w:val="00A737CA"/>
    <w:rsid w:val="00A76D13"/>
    <w:rsid w:val="00A80DFD"/>
    <w:rsid w:val="00A837EB"/>
    <w:rsid w:val="00A83B00"/>
    <w:rsid w:val="00A91953"/>
    <w:rsid w:val="00A95CB2"/>
    <w:rsid w:val="00A97187"/>
    <w:rsid w:val="00AA1E84"/>
    <w:rsid w:val="00AA7677"/>
    <w:rsid w:val="00AB0A6D"/>
    <w:rsid w:val="00AB7ACB"/>
    <w:rsid w:val="00AC1EEC"/>
    <w:rsid w:val="00AC6D90"/>
    <w:rsid w:val="00AD2CCC"/>
    <w:rsid w:val="00AE4070"/>
    <w:rsid w:val="00AF0678"/>
    <w:rsid w:val="00AF40DA"/>
    <w:rsid w:val="00AF5F2B"/>
    <w:rsid w:val="00B005C9"/>
    <w:rsid w:val="00B04C1B"/>
    <w:rsid w:val="00B12D0B"/>
    <w:rsid w:val="00B13E32"/>
    <w:rsid w:val="00B267E7"/>
    <w:rsid w:val="00B34594"/>
    <w:rsid w:val="00B45051"/>
    <w:rsid w:val="00B47012"/>
    <w:rsid w:val="00B52067"/>
    <w:rsid w:val="00B5243C"/>
    <w:rsid w:val="00B60857"/>
    <w:rsid w:val="00B63BE8"/>
    <w:rsid w:val="00B6505E"/>
    <w:rsid w:val="00B65EE0"/>
    <w:rsid w:val="00B672A9"/>
    <w:rsid w:val="00B7314C"/>
    <w:rsid w:val="00B84513"/>
    <w:rsid w:val="00B868CB"/>
    <w:rsid w:val="00B86F85"/>
    <w:rsid w:val="00BD06CE"/>
    <w:rsid w:val="00BD3FC7"/>
    <w:rsid w:val="00BD4853"/>
    <w:rsid w:val="00BD768D"/>
    <w:rsid w:val="00BF71BE"/>
    <w:rsid w:val="00C10901"/>
    <w:rsid w:val="00C20E2F"/>
    <w:rsid w:val="00C25811"/>
    <w:rsid w:val="00C33AED"/>
    <w:rsid w:val="00C37199"/>
    <w:rsid w:val="00C407E4"/>
    <w:rsid w:val="00C4201B"/>
    <w:rsid w:val="00C52631"/>
    <w:rsid w:val="00C536E5"/>
    <w:rsid w:val="00C61F8E"/>
    <w:rsid w:val="00C679F2"/>
    <w:rsid w:val="00C71672"/>
    <w:rsid w:val="00C77E90"/>
    <w:rsid w:val="00C824B1"/>
    <w:rsid w:val="00C8294A"/>
    <w:rsid w:val="00C83726"/>
    <w:rsid w:val="00C84A19"/>
    <w:rsid w:val="00C87214"/>
    <w:rsid w:val="00C967E4"/>
    <w:rsid w:val="00CA1D83"/>
    <w:rsid w:val="00CA281C"/>
    <w:rsid w:val="00CA2BD3"/>
    <w:rsid w:val="00CA7A32"/>
    <w:rsid w:val="00CB37BB"/>
    <w:rsid w:val="00CB5EBE"/>
    <w:rsid w:val="00CC0F5A"/>
    <w:rsid w:val="00CC4939"/>
    <w:rsid w:val="00CC6C98"/>
    <w:rsid w:val="00CD35ED"/>
    <w:rsid w:val="00CD3B9D"/>
    <w:rsid w:val="00CD4C14"/>
    <w:rsid w:val="00CE7CE9"/>
    <w:rsid w:val="00D10E9A"/>
    <w:rsid w:val="00D143BA"/>
    <w:rsid w:val="00D1445C"/>
    <w:rsid w:val="00D25A14"/>
    <w:rsid w:val="00D27E8B"/>
    <w:rsid w:val="00D44891"/>
    <w:rsid w:val="00D46E0C"/>
    <w:rsid w:val="00D51AD7"/>
    <w:rsid w:val="00D55543"/>
    <w:rsid w:val="00D573EE"/>
    <w:rsid w:val="00D7225A"/>
    <w:rsid w:val="00D87EDE"/>
    <w:rsid w:val="00D91688"/>
    <w:rsid w:val="00D92FD2"/>
    <w:rsid w:val="00DA26DE"/>
    <w:rsid w:val="00DB713F"/>
    <w:rsid w:val="00DC0792"/>
    <w:rsid w:val="00DC1149"/>
    <w:rsid w:val="00DC621A"/>
    <w:rsid w:val="00DD74CA"/>
    <w:rsid w:val="00DD7B5B"/>
    <w:rsid w:val="00DE4B1C"/>
    <w:rsid w:val="00DF1A06"/>
    <w:rsid w:val="00E13B7F"/>
    <w:rsid w:val="00E168F4"/>
    <w:rsid w:val="00E2201B"/>
    <w:rsid w:val="00E258E9"/>
    <w:rsid w:val="00E25B56"/>
    <w:rsid w:val="00E26F8D"/>
    <w:rsid w:val="00E30A5E"/>
    <w:rsid w:val="00E41F56"/>
    <w:rsid w:val="00E42424"/>
    <w:rsid w:val="00E50238"/>
    <w:rsid w:val="00E77F66"/>
    <w:rsid w:val="00E83E4B"/>
    <w:rsid w:val="00E86350"/>
    <w:rsid w:val="00EA1BF6"/>
    <w:rsid w:val="00EB1556"/>
    <w:rsid w:val="00EC3E59"/>
    <w:rsid w:val="00ED2ABB"/>
    <w:rsid w:val="00EE3D45"/>
    <w:rsid w:val="00EE4DDE"/>
    <w:rsid w:val="00EE6C26"/>
    <w:rsid w:val="00EE7956"/>
    <w:rsid w:val="00F03C94"/>
    <w:rsid w:val="00F21821"/>
    <w:rsid w:val="00F24191"/>
    <w:rsid w:val="00F34EB9"/>
    <w:rsid w:val="00F712C7"/>
    <w:rsid w:val="00F71768"/>
    <w:rsid w:val="00F80128"/>
    <w:rsid w:val="00F8427F"/>
    <w:rsid w:val="00F935E3"/>
    <w:rsid w:val="00FA4F4B"/>
    <w:rsid w:val="00FC00AE"/>
    <w:rsid w:val="00FC65FE"/>
    <w:rsid w:val="00FE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E365A"/>
  <w15:chartTrackingRefBased/>
  <w15:docId w15:val="{8B8E8428-9788-4797-B1EC-73799994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F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1"/>
    <w:unhideWhenUsed/>
    <w:qFormat/>
    <w:rsid w:val="00C83726"/>
    <w:pPr>
      <w:ind w:left="720"/>
      <w:contextualSpacing/>
    </w:pPr>
  </w:style>
  <w:style w:type="paragraph" w:styleId="NoSpacing">
    <w:name w:val="No Spacing"/>
    <w:uiPriority w:val="1"/>
    <w:qFormat/>
    <w:rsid w:val="00385472"/>
    <w:pPr>
      <w:widowControl w:val="0"/>
      <w:autoSpaceDE w:val="0"/>
      <w:autoSpaceDN w:val="0"/>
      <w:adjustRightInd w:val="0"/>
      <w:spacing w:after="0"/>
    </w:pPr>
    <w:rPr>
      <w:rFonts w:ascii="Arial" w:eastAsia="Times New Roman" w:hAnsi="Arial" w:cs="Mangal"/>
      <w:color w:val="000000"/>
      <w:sz w:val="24"/>
      <w:szCs w:val="21"/>
      <w:lang w:eastAsia="en-US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133782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0666F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B868C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FE9"/>
    <w:rPr>
      <w:rFonts w:asciiTheme="majorHAnsi" w:eastAsiaTheme="majorEastAsia" w:hAnsiTheme="majorHAnsi" w:cstheme="majorBidi"/>
      <w:i/>
      <w:iCs/>
      <w:color w:val="2A7B8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6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el.b.ashutosh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OOL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320B2-AFCC-4BA4-9947-AAEEB62AF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3078</TotalTime>
  <Pages>4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SCHOOL</dc:creator>
  <cp:keywords/>
  <cp:lastModifiedBy>Patel, Ashutosh</cp:lastModifiedBy>
  <cp:revision>245</cp:revision>
  <cp:lastPrinted>2018-12-13T08:47:00Z</cp:lastPrinted>
  <dcterms:created xsi:type="dcterms:W3CDTF">2018-10-17T06:13:00Z</dcterms:created>
  <dcterms:modified xsi:type="dcterms:W3CDTF">2020-07-07T08:41:00Z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v-ashupa@microsoft.com</vt:lpwstr>
  </property>
  <property fmtid="{D5CDD505-2E9C-101B-9397-08002B2CF9AE}" pid="5" name="MSIP_Label_f42aa342-8706-4288-bd11-ebb85995028c_SetDate">
    <vt:lpwstr>2017-11-28T17:38:23.2459158Z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